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AD31" w14:textId="77777777" w:rsidR="001B277A" w:rsidRPr="00D21B94" w:rsidRDefault="001B277A" w:rsidP="00467221">
      <w:pPr>
        <w:rPr>
          <w:b/>
          <w:lang w:val="en-GB"/>
        </w:rPr>
      </w:pPr>
      <w:r w:rsidRPr="00D21B94">
        <w:rPr>
          <w:b/>
          <w:lang w:val="en-GB"/>
        </w:rPr>
        <w:t>LUT School of Engineering Science</w:t>
      </w:r>
    </w:p>
    <w:p w14:paraId="2635E6C0" w14:textId="77777777" w:rsidR="001B277A" w:rsidRPr="00E75FCE" w:rsidRDefault="00866966" w:rsidP="00467221">
      <w:pPr>
        <w:rPr>
          <w:lang w:val="en-GB"/>
        </w:rPr>
      </w:pPr>
      <w:r w:rsidRPr="00E75FCE">
        <w:rPr>
          <w:lang w:val="en-GB"/>
        </w:rPr>
        <w:t>CT60A400</w:t>
      </w:r>
      <w:r w:rsidR="008C5BBF" w:rsidRPr="00E75FCE">
        <w:rPr>
          <w:lang w:val="en-GB"/>
        </w:rPr>
        <w:t>2</w:t>
      </w:r>
      <w:r w:rsidRPr="00E75FCE">
        <w:rPr>
          <w:lang w:val="en-GB"/>
        </w:rPr>
        <w:t xml:space="preserve"> </w:t>
      </w:r>
      <w:proofErr w:type="spellStart"/>
      <w:r w:rsidRPr="00E75FCE">
        <w:rPr>
          <w:lang w:val="en-GB"/>
        </w:rPr>
        <w:t>Ohjelmistotuotanto</w:t>
      </w:r>
      <w:proofErr w:type="spellEnd"/>
    </w:p>
    <w:p w14:paraId="7CE22532" w14:textId="0BFEA72E" w:rsidR="00866966" w:rsidRDefault="00866966" w:rsidP="00467221">
      <w:r>
        <w:t xml:space="preserve">Harjoitustyö: </w:t>
      </w:r>
      <w:proofErr w:type="spellStart"/>
      <w:r w:rsidR="006A4C4E">
        <w:t>ViihdeApuri</w:t>
      </w:r>
      <w:proofErr w:type="spellEnd"/>
      <w:r w:rsidR="006A4C4E">
        <w:t xml:space="preserve"> </w:t>
      </w:r>
      <w:proofErr w:type="spellStart"/>
      <w:r w:rsidR="006A4C4E">
        <w:t>by</w:t>
      </w:r>
      <w:proofErr w:type="spellEnd"/>
      <w:r w:rsidR="006A4C4E">
        <w:t xml:space="preserve"> Nuotio Oy</w:t>
      </w:r>
    </w:p>
    <w:p w14:paraId="0AB9DA04" w14:textId="5786D8C2" w:rsidR="00866966" w:rsidRPr="001B277A" w:rsidRDefault="0093341B" w:rsidP="00467221">
      <w:r>
        <w:t>Syksy XXXX</w:t>
      </w:r>
    </w:p>
    <w:p w14:paraId="16ED7FD5" w14:textId="77777777" w:rsidR="00467221" w:rsidRPr="001B277A" w:rsidRDefault="00467221" w:rsidP="00467221">
      <w:r w:rsidRPr="001B277A">
        <w:tab/>
      </w:r>
      <w:r w:rsidRPr="001B277A">
        <w:tab/>
      </w:r>
      <w:r w:rsidRPr="001B277A">
        <w:tab/>
      </w:r>
    </w:p>
    <w:p w14:paraId="304DC095" w14:textId="77777777" w:rsidR="00467221" w:rsidRPr="001B277A" w:rsidRDefault="00467221" w:rsidP="00467221"/>
    <w:p w14:paraId="31E1E26E" w14:textId="77777777" w:rsidR="00DA4E3F" w:rsidRPr="001B277A" w:rsidRDefault="00DA4E3F" w:rsidP="00467221"/>
    <w:p w14:paraId="41B868AF" w14:textId="77777777" w:rsidR="00DA4E3F" w:rsidRPr="001B277A" w:rsidRDefault="00DA4E3F" w:rsidP="00467221"/>
    <w:p w14:paraId="5A94C96E" w14:textId="77777777" w:rsidR="00467221" w:rsidRPr="001B277A" w:rsidRDefault="00467221" w:rsidP="00467221"/>
    <w:p w14:paraId="19006238" w14:textId="77777777" w:rsidR="00467221" w:rsidRPr="001B277A" w:rsidRDefault="00467221" w:rsidP="00467221"/>
    <w:p w14:paraId="3EC4CF57" w14:textId="77777777" w:rsidR="00467221" w:rsidRPr="001B277A" w:rsidRDefault="00467221" w:rsidP="00467221">
      <w:pPr>
        <w:rPr>
          <w:sz w:val="36"/>
          <w:szCs w:val="36"/>
        </w:rPr>
      </w:pPr>
    </w:p>
    <w:p w14:paraId="1F532402" w14:textId="77777777" w:rsidR="00467221" w:rsidRPr="001B277A" w:rsidRDefault="00467221" w:rsidP="00467221"/>
    <w:p w14:paraId="53992DAD" w14:textId="77777777" w:rsidR="00467221" w:rsidRPr="001B277A" w:rsidRDefault="00467221" w:rsidP="00467221"/>
    <w:p w14:paraId="367A3498" w14:textId="77777777" w:rsidR="00DA4E3F" w:rsidRPr="001B277A" w:rsidRDefault="00DA4E3F" w:rsidP="00467221"/>
    <w:p w14:paraId="09407088" w14:textId="77777777" w:rsidR="00467221" w:rsidRPr="001B277A" w:rsidRDefault="00866966" w:rsidP="00467221">
      <w:pPr>
        <w:jc w:val="center"/>
        <w:rPr>
          <w:b/>
          <w:sz w:val="56"/>
          <w:szCs w:val="56"/>
        </w:rPr>
      </w:pPr>
      <w:r>
        <w:rPr>
          <w:b/>
          <w:sz w:val="56"/>
          <w:szCs w:val="56"/>
        </w:rPr>
        <w:t>Ohjelmisto x</w:t>
      </w:r>
    </w:p>
    <w:p w14:paraId="0829C58F" w14:textId="77777777" w:rsidR="001B277A" w:rsidRPr="001B277A" w:rsidRDefault="00866966" w:rsidP="00467221">
      <w:pPr>
        <w:jc w:val="center"/>
        <w:rPr>
          <w:b/>
          <w:sz w:val="36"/>
          <w:szCs w:val="36"/>
        </w:rPr>
      </w:pPr>
      <w:r>
        <w:rPr>
          <w:b/>
          <w:sz w:val="36"/>
          <w:szCs w:val="36"/>
        </w:rPr>
        <w:t>Vaatimusmäärittely</w:t>
      </w:r>
    </w:p>
    <w:p w14:paraId="458CC29C" w14:textId="77777777" w:rsidR="00467221" w:rsidRPr="001B277A" w:rsidRDefault="00467221" w:rsidP="00467221"/>
    <w:p w14:paraId="4412B556" w14:textId="77777777" w:rsidR="00467221" w:rsidRPr="001B277A" w:rsidRDefault="00467221" w:rsidP="00467221"/>
    <w:p w14:paraId="1CC375D7" w14:textId="77777777" w:rsidR="00467221" w:rsidRPr="001B277A" w:rsidRDefault="00467221" w:rsidP="00467221"/>
    <w:p w14:paraId="118C8B88" w14:textId="77777777" w:rsidR="00467221" w:rsidRPr="001B277A" w:rsidRDefault="00467221" w:rsidP="00467221"/>
    <w:p w14:paraId="57D18C63" w14:textId="77777777" w:rsidR="00467221" w:rsidRPr="001B277A" w:rsidRDefault="00467221" w:rsidP="00467221"/>
    <w:p w14:paraId="1D03A3B5" w14:textId="77777777" w:rsidR="00467221" w:rsidRPr="001B277A" w:rsidRDefault="00467221" w:rsidP="00467221"/>
    <w:p w14:paraId="2FAC2641" w14:textId="77777777" w:rsidR="00AE42B8" w:rsidRDefault="00A4316E" w:rsidP="00A4316E">
      <w:pPr>
        <w:jc w:val="right"/>
      </w:pPr>
      <w:r>
        <w:t xml:space="preserve">Palautuspäivämäärä </w:t>
      </w:r>
    </w:p>
    <w:p w14:paraId="7A445ABC" w14:textId="299C51BF" w:rsidR="00AE42B8" w:rsidRDefault="00A4316E" w:rsidP="00A4316E">
      <w:pPr>
        <w:jc w:val="right"/>
      </w:pPr>
      <w:r>
        <w:t>Ryhmän numero</w:t>
      </w:r>
      <w:r w:rsidR="0001103B">
        <w:t xml:space="preserve"> tai nimi</w:t>
      </w:r>
    </w:p>
    <w:p w14:paraId="2B59D74F" w14:textId="61046B6C" w:rsidR="00AD1657" w:rsidRDefault="0001103B" w:rsidP="00AD1657">
      <w:pPr>
        <w:jc w:val="right"/>
      </w:pPr>
      <w:r>
        <w:t>Tekijöiden nimet ja sähköpostiosoitteet</w:t>
      </w:r>
    </w:p>
    <w:p w14:paraId="5FC3E9BD" w14:textId="77777777" w:rsidR="00A4316E" w:rsidRDefault="00A4316E" w:rsidP="00A4316E">
      <w:pPr>
        <w:sectPr w:rsidR="00A4316E" w:rsidSect="004E7C35">
          <w:headerReference w:type="default" r:id="rId8"/>
          <w:footerReference w:type="default" r:id="rId9"/>
          <w:headerReference w:type="first" r:id="rId10"/>
          <w:pgSz w:w="11906" w:h="16838"/>
          <w:pgMar w:top="1985" w:right="1134" w:bottom="1134" w:left="1701" w:header="709" w:footer="709" w:gutter="0"/>
          <w:pgNumType w:start="1"/>
          <w:cols w:space="708"/>
          <w:docGrid w:linePitch="360"/>
        </w:sectPr>
      </w:pPr>
    </w:p>
    <w:p w14:paraId="79EAEA86" w14:textId="77777777" w:rsidR="00D802C9" w:rsidRDefault="00D802C9" w:rsidP="00B4336E">
      <w:pPr>
        <w:pStyle w:val="Sisllysluettelonotsikko"/>
        <w:rPr>
          <w:lang w:val="fi-FI"/>
        </w:rPr>
      </w:pPr>
      <w:r>
        <w:rPr>
          <w:lang w:val="fi-FI"/>
        </w:rPr>
        <w:lastRenderedPageBreak/>
        <w:t>Sisällysluettelo</w:t>
      </w:r>
    </w:p>
    <w:p w14:paraId="443401FA" w14:textId="77777777" w:rsidR="00B4336E" w:rsidRPr="00B4336E" w:rsidRDefault="00B4336E" w:rsidP="00B4336E"/>
    <w:p w14:paraId="1A3CB1DC" w14:textId="77777777" w:rsidR="008C5BBF" w:rsidRDefault="003A04F5">
      <w:pPr>
        <w:pStyle w:val="Sisluet1"/>
        <w:tabs>
          <w:tab w:val="left" w:pos="993"/>
          <w:tab w:val="right" w:leader="dot" w:pos="9060"/>
        </w:tabs>
        <w:rPr>
          <w:rFonts w:asciiTheme="minorHAnsi" w:eastAsiaTheme="minorEastAsia" w:hAnsiTheme="minorHAnsi" w:cstheme="minorBidi"/>
          <w:noProof/>
          <w:sz w:val="22"/>
          <w:lang w:val="en-GB" w:eastAsia="en-GB"/>
        </w:rPr>
      </w:pPr>
      <w:r>
        <w:fldChar w:fldCharType="begin"/>
      </w:r>
      <w:r w:rsidR="00D802C9">
        <w:instrText xml:space="preserve"> TOC \o "1-3" \h \z \u </w:instrText>
      </w:r>
      <w:r>
        <w:fldChar w:fldCharType="separate"/>
      </w:r>
      <w:hyperlink w:anchor="_Toc534811251" w:history="1">
        <w:r w:rsidR="008C5BBF" w:rsidRPr="00E54D45">
          <w:rPr>
            <w:rStyle w:val="Hyperlinkki"/>
            <w:noProof/>
          </w:rPr>
          <w:t>1</w:t>
        </w:r>
        <w:r w:rsidR="008C5BBF">
          <w:rPr>
            <w:rFonts w:asciiTheme="minorHAnsi" w:eastAsiaTheme="minorEastAsia" w:hAnsiTheme="minorHAnsi" w:cstheme="minorBidi"/>
            <w:noProof/>
            <w:sz w:val="22"/>
            <w:lang w:val="en-GB" w:eastAsia="en-GB"/>
          </w:rPr>
          <w:tab/>
        </w:r>
        <w:r w:rsidR="008C5BBF" w:rsidRPr="00E54D45">
          <w:rPr>
            <w:rStyle w:val="Hyperlinkki"/>
            <w:noProof/>
          </w:rPr>
          <w:t>SOVELLUSALUEEN JA TARPEEN KUVAUS</w:t>
        </w:r>
        <w:r w:rsidR="008C5BBF">
          <w:rPr>
            <w:noProof/>
            <w:webHidden/>
          </w:rPr>
          <w:tab/>
        </w:r>
        <w:r w:rsidR="008C5BBF">
          <w:rPr>
            <w:noProof/>
            <w:webHidden/>
          </w:rPr>
          <w:fldChar w:fldCharType="begin"/>
        </w:r>
        <w:r w:rsidR="008C5BBF">
          <w:rPr>
            <w:noProof/>
            <w:webHidden/>
          </w:rPr>
          <w:instrText xml:space="preserve"> PAGEREF _Toc534811251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257FF6D3"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2" w:history="1">
        <w:r w:rsidR="008C5BBF" w:rsidRPr="00E54D45">
          <w:rPr>
            <w:rStyle w:val="Hyperlinkki"/>
            <w:noProof/>
          </w:rPr>
          <w:t>2</w:t>
        </w:r>
        <w:r w:rsidR="008C5BBF">
          <w:rPr>
            <w:rFonts w:asciiTheme="minorHAnsi" w:eastAsiaTheme="minorEastAsia" w:hAnsiTheme="minorHAnsi" w:cstheme="minorBidi"/>
            <w:noProof/>
            <w:sz w:val="22"/>
            <w:lang w:val="en-GB" w:eastAsia="en-GB"/>
          </w:rPr>
          <w:tab/>
        </w:r>
        <w:r w:rsidR="008C5BBF" w:rsidRPr="00E54D45">
          <w:rPr>
            <w:rStyle w:val="Hyperlinkki"/>
            <w:noProof/>
          </w:rPr>
          <w:t>LIIKETOIMINTATAVOITTEET</w:t>
        </w:r>
        <w:r w:rsidR="008C5BBF">
          <w:rPr>
            <w:noProof/>
            <w:webHidden/>
          </w:rPr>
          <w:tab/>
        </w:r>
        <w:r w:rsidR="008C5BBF">
          <w:rPr>
            <w:noProof/>
            <w:webHidden/>
          </w:rPr>
          <w:fldChar w:fldCharType="begin"/>
        </w:r>
        <w:r w:rsidR="008C5BBF">
          <w:rPr>
            <w:noProof/>
            <w:webHidden/>
          </w:rPr>
          <w:instrText xml:space="preserve"> PAGEREF _Toc534811252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392CD571"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3" w:history="1">
        <w:r w:rsidR="008C5BBF" w:rsidRPr="00E54D45">
          <w:rPr>
            <w:rStyle w:val="Hyperlinkki"/>
            <w:noProof/>
          </w:rPr>
          <w:t>3</w:t>
        </w:r>
        <w:r w:rsidR="008C5BBF">
          <w:rPr>
            <w:rFonts w:asciiTheme="minorHAnsi" w:eastAsiaTheme="minorEastAsia" w:hAnsiTheme="minorHAnsi" w:cstheme="minorBidi"/>
            <w:noProof/>
            <w:sz w:val="22"/>
            <w:lang w:val="en-GB" w:eastAsia="en-GB"/>
          </w:rPr>
          <w:tab/>
        </w:r>
        <w:r w:rsidR="008C5BBF" w:rsidRPr="00E54D45">
          <w:rPr>
            <w:rStyle w:val="Hyperlinkki"/>
            <w:noProof/>
          </w:rPr>
          <w:t>RAJOITTEET</w:t>
        </w:r>
        <w:r w:rsidR="008C5BBF">
          <w:rPr>
            <w:noProof/>
            <w:webHidden/>
          </w:rPr>
          <w:tab/>
        </w:r>
        <w:r w:rsidR="008C5BBF">
          <w:rPr>
            <w:noProof/>
            <w:webHidden/>
          </w:rPr>
          <w:fldChar w:fldCharType="begin"/>
        </w:r>
        <w:r w:rsidR="008C5BBF">
          <w:rPr>
            <w:noProof/>
            <w:webHidden/>
          </w:rPr>
          <w:instrText xml:space="preserve"> PAGEREF _Toc534811253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08053342"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4" w:history="1">
        <w:r w:rsidR="008C5BBF" w:rsidRPr="00E54D45">
          <w:rPr>
            <w:rStyle w:val="Hyperlinkki"/>
            <w:noProof/>
          </w:rPr>
          <w:t>4</w:t>
        </w:r>
        <w:r w:rsidR="008C5BBF">
          <w:rPr>
            <w:rFonts w:asciiTheme="minorHAnsi" w:eastAsiaTheme="minorEastAsia" w:hAnsiTheme="minorHAnsi" w:cstheme="minorBidi"/>
            <w:noProof/>
            <w:sz w:val="22"/>
            <w:lang w:val="en-GB" w:eastAsia="en-GB"/>
          </w:rPr>
          <w:tab/>
        </w:r>
        <w:r w:rsidR="008C5BBF" w:rsidRPr="00E54D45">
          <w:rPr>
            <w:rStyle w:val="Hyperlinkki"/>
            <w:noProof/>
          </w:rPr>
          <w:t>SIDOSRYHMÄT</w:t>
        </w:r>
        <w:r w:rsidR="008C5BBF">
          <w:rPr>
            <w:noProof/>
            <w:webHidden/>
          </w:rPr>
          <w:tab/>
        </w:r>
        <w:r w:rsidR="008C5BBF">
          <w:rPr>
            <w:noProof/>
            <w:webHidden/>
          </w:rPr>
          <w:fldChar w:fldCharType="begin"/>
        </w:r>
        <w:r w:rsidR="008C5BBF">
          <w:rPr>
            <w:noProof/>
            <w:webHidden/>
          </w:rPr>
          <w:instrText xml:space="preserve"> PAGEREF _Toc534811254 \h </w:instrText>
        </w:r>
        <w:r w:rsidR="008C5BBF">
          <w:rPr>
            <w:noProof/>
            <w:webHidden/>
          </w:rPr>
        </w:r>
        <w:r w:rsidR="008C5BBF">
          <w:rPr>
            <w:noProof/>
            <w:webHidden/>
          </w:rPr>
          <w:fldChar w:fldCharType="separate"/>
        </w:r>
        <w:r w:rsidR="00BA7D20">
          <w:rPr>
            <w:noProof/>
            <w:webHidden/>
          </w:rPr>
          <w:t>1</w:t>
        </w:r>
        <w:r w:rsidR="008C5BBF">
          <w:rPr>
            <w:noProof/>
            <w:webHidden/>
          </w:rPr>
          <w:fldChar w:fldCharType="end"/>
        </w:r>
      </w:hyperlink>
    </w:p>
    <w:p w14:paraId="4A8C3155"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5" w:history="1">
        <w:r w:rsidR="008C5BBF" w:rsidRPr="00E54D45">
          <w:rPr>
            <w:rStyle w:val="Hyperlinkki"/>
            <w:noProof/>
          </w:rPr>
          <w:t>5</w:t>
        </w:r>
        <w:r w:rsidR="008C5BBF">
          <w:rPr>
            <w:rFonts w:asciiTheme="minorHAnsi" w:eastAsiaTheme="minorEastAsia" w:hAnsiTheme="minorHAnsi" w:cstheme="minorBidi"/>
            <w:noProof/>
            <w:sz w:val="22"/>
            <w:lang w:val="en-GB" w:eastAsia="en-GB"/>
          </w:rPr>
          <w:tab/>
        </w:r>
        <w:r w:rsidR="008C5BBF" w:rsidRPr="00E54D45">
          <w:rPr>
            <w:rStyle w:val="Hyperlinkki"/>
            <w:noProof/>
          </w:rPr>
          <w:t>KÄYTTÄJÄRYHMÄT</w:t>
        </w:r>
        <w:r w:rsidR="008C5BBF">
          <w:rPr>
            <w:noProof/>
            <w:webHidden/>
          </w:rPr>
          <w:tab/>
        </w:r>
        <w:r w:rsidR="008C5BBF">
          <w:rPr>
            <w:noProof/>
            <w:webHidden/>
          </w:rPr>
          <w:fldChar w:fldCharType="begin"/>
        </w:r>
        <w:r w:rsidR="008C5BBF">
          <w:rPr>
            <w:noProof/>
            <w:webHidden/>
          </w:rPr>
          <w:instrText xml:space="preserve"> PAGEREF _Toc534811255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7F4D7938"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6" w:history="1">
        <w:r w:rsidR="008C5BBF" w:rsidRPr="00E54D45">
          <w:rPr>
            <w:rStyle w:val="Hyperlinkki"/>
            <w:noProof/>
          </w:rPr>
          <w:t>6</w:t>
        </w:r>
        <w:r w:rsidR="008C5BBF">
          <w:rPr>
            <w:rFonts w:asciiTheme="minorHAnsi" w:eastAsiaTheme="minorEastAsia" w:hAnsiTheme="minorHAnsi" w:cstheme="minorBidi"/>
            <w:noProof/>
            <w:sz w:val="22"/>
            <w:lang w:val="en-GB" w:eastAsia="en-GB"/>
          </w:rPr>
          <w:tab/>
        </w:r>
        <w:r w:rsidR="008C5BBF" w:rsidRPr="00E54D45">
          <w:rPr>
            <w:rStyle w:val="Hyperlinkki"/>
            <w:noProof/>
          </w:rPr>
          <w:t>KÄYTTÖTAPAUSKAAVIO</w:t>
        </w:r>
        <w:r w:rsidR="008C5BBF">
          <w:rPr>
            <w:noProof/>
            <w:webHidden/>
          </w:rPr>
          <w:tab/>
        </w:r>
        <w:r w:rsidR="008C5BBF">
          <w:rPr>
            <w:noProof/>
            <w:webHidden/>
          </w:rPr>
          <w:fldChar w:fldCharType="begin"/>
        </w:r>
        <w:r w:rsidR="008C5BBF">
          <w:rPr>
            <w:noProof/>
            <w:webHidden/>
          </w:rPr>
          <w:instrText xml:space="preserve"> PAGEREF _Toc534811256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5A305666"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7" w:history="1">
        <w:r w:rsidR="008C5BBF" w:rsidRPr="00E54D45">
          <w:rPr>
            <w:rStyle w:val="Hyperlinkki"/>
            <w:noProof/>
          </w:rPr>
          <w:t>7</w:t>
        </w:r>
        <w:r w:rsidR="008C5BBF">
          <w:rPr>
            <w:rFonts w:asciiTheme="minorHAnsi" w:eastAsiaTheme="minorEastAsia" w:hAnsiTheme="minorHAnsi" w:cstheme="minorBidi"/>
            <w:noProof/>
            <w:sz w:val="22"/>
            <w:lang w:val="en-GB" w:eastAsia="en-GB"/>
          </w:rPr>
          <w:tab/>
        </w:r>
        <w:r w:rsidR="008C5BBF" w:rsidRPr="00E54D45">
          <w:rPr>
            <w:rStyle w:val="Hyperlinkki"/>
            <w:noProof/>
          </w:rPr>
          <w:t>OLETTAMUKSET</w:t>
        </w:r>
        <w:r w:rsidR="008C5BBF">
          <w:rPr>
            <w:noProof/>
            <w:webHidden/>
          </w:rPr>
          <w:tab/>
        </w:r>
        <w:r w:rsidR="008C5BBF">
          <w:rPr>
            <w:noProof/>
            <w:webHidden/>
          </w:rPr>
          <w:fldChar w:fldCharType="begin"/>
        </w:r>
        <w:r w:rsidR="008C5BBF">
          <w:rPr>
            <w:noProof/>
            <w:webHidden/>
          </w:rPr>
          <w:instrText xml:space="preserve"> PAGEREF _Toc534811257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0B6F670B" w14:textId="77777777" w:rsidR="008C5BBF" w:rsidRDefault="00000000">
      <w:pPr>
        <w:pStyle w:val="Sisluet1"/>
        <w:tabs>
          <w:tab w:val="left" w:pos="993"/>
          <w:tab w:val="right" w:leader="dot" w:pos="9060"/>
        </w:tabs>
        <w:rPr>
          <w:rFonts w:asciiTheme="minorHAnsi" w:eastAsiaTheme="minorEastAsia" w:hAnsiTheme="minorHAnsi" w:cstheme="minorBidi"/>
          <w:noProof/>
          <w:sz w:val="22"/>
          <w:lang w:val="en-GB" w:eastAsia="en-GB"/>
        </w:rPr>
      </w:pPr>
      <w:hyperlink w:anchor="_Toc534811258" w:history="1">
        <w:r w:rsidR="008C5BBF" w:rsidRPr="00E54D45">
          <w:rPr>
            <w:rStyle w:val="Hyperlinkki"/>
            <w:noProof/>
          </w:rPr>
          <w:t>8</w:t>
        </w:r>
        <w:r w:rsidR="008C5BBF">
          <w:rPr>
            <w:rFonts w:asciiTheme="minorHAnsi" w:eastAsiaTheme="minorEastAsia" w:hAnsiTheme="minorHAnsi" w:cstheme="minorBidi"/>
            <w:noProof/>
            <w:sz w:val="22"/>
            <w:lang w:val="en-GB" w:eastAsia="en-GB"/>
          </w:rPr>
          <w:tab/>
        </w:r>
        <w:r w:rsidR="008C5BBF" w:rsidRPr="00E54D45">
          <w:rPr>
            <w:rStyle w:val="Hyperlinkki"/>
            <w:noProof/>
          </w:rPr>
          <w:t>LÄHTEET</w:t>
        </w:r>
        <w:r w:rsidR="008C5BBF">
          <w:rPr>
            <w:noProof/>
            <w:webHidden/>
          </w:rPr>
          <w:tab/>
        </w:r>
        <w:r w:rsidR="008C5BBF">
          <w:rPr>
            <w:noProof/>
            <w:webHidden/>
          </w:rPr>
          <w:fldChar w:fldCharType="begin"/>
        </w:r>
        <w:r w:rsidR="008C5BBF">
          <w:rPr>
            <w:noProof/>
            <w:webHidden/>
          </w:rPr>
          <w:instrText xml:space="preserve"> PAGEREF _Toc534811258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4BD0B842" w14:textId="77777777" w:rsidR="008C5BBF" w:rsidRDefault="00000000">
      <w:pPr>
        <w:pStyle w:val="Sisluet1"/>
        <w:tabs>
          <w:tab w:val="right" w:leader="dot" w:pos="9060"/>
        </w:tabs>
        <w:rPr>
          <w:rFonts w:asciiTheme="minorHAnsi" w:eastAsiaTheme="minorEastAsia" w:hAnsiTheme="minorHAnsi" w:cstheme="minorBidi"/>
          <w:noProof/>
          <w:sz w:val="22"/>
          <w:lang w:val="en-GB" w:eastAsia="en-GB"/>
        </w:rPr>
      </w:pPr>
      <w:hyperlink w:anchor="_Toc534811259" w:history="1">
        <w:r w:rsidR="008C5BBF" w:rsidRPr="00E54D45">
          <w:rPr>
            <w:rStyle w:val="Hyperlinkki"/>
            <w:noProof/>
          </w:rPr>
          <w:t>Liite 1. Vaatimukset</w:t>
        </w:r>
        <w:r w:rsidR="008C5BBF">
          <w:rPr>
            <w:noProof/>
            <w:webHidden/>
          </w:rPr>
          <w:tab/>
        </w:r>
        <w:r w:rsidR="008C5BBF">
          <w:rPr>
            <w:noProof/>
            <w:webHidden/>
          </w:rPr>
          <w:fldChar w:fldCharType="begin"/>
        </w:r>
        <w:r w:rsidR="008C5BBF">
          <w:rPr>
            <w:noProof/>
            <w:webHidden/>
          </w:rPr>
          <w:instrText xml:space="preserve"> PAGEREF _Toc534811259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21399CB6" w14:textId="77777777" w:rsidR="008C5BBF" w:rsidRDefault="00000000">
      <w:pPr>
        <w:pStyle w:val="Sisluet1"/>
        <w:tabs>
          <w:tab w:val="right" w:leader="dot" w:pos="9060"/>
        </w:tabs>
        <w:rPr>
          <w:rFonts w:asciiTheme="minorHAnsi" w:eastAsiaTheme="minorEastAsia" w:hAnsiTheme="minorHAnsi" w:cstheme="minorBidi"/>
          <w:noProof/>
          <w:sz w:val="22"/>
          <w:lang w:val="en-GB" w:eastAsia="en-GB"/>
        </w:rPr>
      </w:pPr>
      <w:hyperlink w:anchor="_Toc534811260" w:history="1">
        <w:r w:rsidR="008C5BBF" w:rsidRPr="00E54D45">
          <w:rPr>
            <w:rStyle w:val="Hyperlinkki"/>
            <w:noProof/>
          </w:rPr>
          <w:t>Liite 2. Käyttötapauskuvaukset</w:t>
        </w:r>
        <w:r w:rsidR="008C5BBF">
          <w:rPr>
            <w:noProof/>
            <w:webHidden/>
          </w:rPr>
          <w:tab/>
        </w:r>
        <w:r w:rsidR="008C5BBF">
          <w:rPr>
            <w:noProof/>
            <w:webHidden/>
          </w:rPr>
          <w:fldChar w:fldCharType="begin"/>
        </w:r>
        <w:r w:rsidR="008C5BBF">
          <w:rPr>
            <w:noProof/>
            <w:webHidden/>
          </w:rPr>
          <w:instrText xml:space="preserve"> PAGEREF _Toc534811260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3A3DB8B3" w14:textId="77777777" w:rsidR="008C5BBF" w:rsidRDefault="00000000">
      <w:pPr>
        <w:pStyle w:val="Sisluet1"/>
        <w:tabs>
          <w:tab w:val="right" w:leader="dot" w:pos="9060"/>
        </w:tabs>
        <w:rPr>
          <w:rFonts w:asciiTheme="minorHAnsi" w:eastAsiaTheme="minorEastAsia" w:hAnsiTheme="minorHAnsi" w:cstheme="minorBidi"/>
          <w:noProof/>
          <w:sz w:val="22"/>
          <w:lang w:val="en-GB" w:eastAsia="en-GB"/>
        </w:rPr>
      </w:pPr>
      <w:hyperlink w:anchor="_Toc534811261" w:history="1">
        <w:r w:rsidR="008C5BBF" w:rsidRPr="00E54D45">
          <w:rPr>
            <w:rStyle w:val="Hyperlinkki"/>
            <w:noProof/>
          </w:rPr>
          <w:t>Liite 3. Käyttöliittymän kuvaus</w:t>
        </w:r>
        <w:r w:rsidR="008C5BBF">
          <w:rPr>
            <w:noProof/>
            <w:webHidden/>
          </w:rPr>
          <w:tab/>
        </w:r>
        <w:r w:rsidR="008C5BBF">
          <w:rPr>
            <w:noProof/>
            <w:webHidden/>
          </w:rPr>
          <w:fldChar w:fldCharType="begin"/>
        </w:r>
        <w:r w:rsidR="008C5BBF">
          <w:rPr>
            <w:noProof/>
            <w:webHidden/>
          </w:rPr>
          <w:instrText xml:space="preserve"> PAGEREF _Toc534811261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6CE388E9" w14:textId="77777777" w:rsidR="008C5BBF" w:rsidRDefault="00000000">
      <w:pPr>
        <w:pStyle w:val="Sisluet1"/>
        <w:tabs>
          <w:tab w:val="right" w:leader="dot" w:pos="9060"/>
        </w:tabs>
        <w:rPr>
          <w:rFonts w:asciiTheme="minorHAnsi" w:eastAsiaTheme="minorEastAsia" w:hAnsiTheme="minorHAnsi" w:cstheme="minorBidi"/>
          <w:noProof/>
          <w:sz w:val="22"/>
          <w:lang w:val="en-GB" w:eastAsia="en-GB"/>
        </w:rPr>
      </w:pPr>
      <w:hyperlink w:anchor="_Toc534811262" w:history="1">
        <w:r w:rsidR="008C5BBF" w:rsidRPr="00E54D45">
          <w:rPr>
            <w:rStyle w:val="Hyperlinkki"/>
            <w:noProof/>
          </w:rPr>
          <w:t>Liite 4. Hylätyt vaatimukset</w:t>
        </w:r>
        <w:r w:rsidR="008C5BBF">
          <w:rPr>
            <w:noProof/>
            <w:webHidden/>
          </w:rPr>
          <w:tab/>
        </w:r>
        <w:r w:rsidR="008C5BBF">
          <w:rPr>
            <w:noProof/>
            <w:webHidden/>
          </w:rPr>
          <w:fldChar w:fldCharType="begin"/>
        </w:r>
        <w:r w:rsidR="008C5BBF">
          <w:rPr>
            <w:noProof/>
            <w:webHidden/>
          </w:rPr>
          <w:instrText xml:space="preserve"> PAGEREF _Toc534811262 \h </w:instrText>
        </w:r>
        <w:r w:rsidR="008C5BBF">
          <w:rPr>
            <w:noProof/>
            <w:webHidden/>
          </w:rPr>
        </w:r>
        <w:r w:rsidR="008C5BBF">
          <w:rPr>
            <w:noProof/>
            <w:webHidden/>
          </w:rPr>
          <w:fldChar w:fldCharType="separate"/>
        </w:r>
        <w:r w:rsidR="00BA7D20">
          <w:rPr>
            <w:noProof/>
            <w:webHidden/>
          </w:rPr>
          <w:t>2</w:t>
        </w:r>
        <w:r w:rsidR="008C5BBF">
          <w:rPr>
            <w:noProof/>
            <w:webHidden/>
          </w:rPr>
          <w:fldChar w:fldCharType="end"/>
        </w:r>
      </w:hyperlink>
    </w:p>
    <w:p w14:paraId="70084356" w14:textId="77777777" w:rsidR="00D802C9" w:rsidRPr="00AA237D" w:rsidRDefault="003A04F5">
      <w:r>
        <w:rPr>
          <w:b/>
          <w:bCs/>
        </w:rPr>
        <w:fldChar w:fldCharType="end"/>
      </w:r>
    </w:p>
    <w:p w14:paraId="080C1B47" w14:textId="77777777" w:rsidR="004E7C35" w:rsidRDefault="004E7C35" w:rsidP="000B5823">
      <w:pPr>
        <w:rPr>
          <w:b/>
          <w:sz w:val="28"/>
          <w:szCs w:val="28"/>
          <w:lang w:val="en-US"/>
        </w:rPr>
      </w:pPr>
    </w:p>
    <w:p w14:paraId="537F2EF6" w14:textId="77777777" w:rsidR="004E7C35" w:rsidRPr="004E7C35" w:rsidRDefault="004E7C35" w:rsidP="004E7C35">
      <w:pPr>
        <w:rPr>
          <w:sz w:val="28"/>
          <w:szCs w:val="28"/>
          <w:lang w:val="en-US"/>
        </w:rPr>
      </w:pPr>
    </w:p>
    <w:p w14:paraId="513967BC" w14:textId="77777777" w:rsidR="00E75FCE" w:rsidRDefault="00E75FCE" w:rsidP="004E7C35">
      <w:pPr>
        <w:rPr>
          <w:sz w:val="28"/>
          <w:szCs w:val="28"/>
          <w:lang w:val="en-US"/>
        </w:rPr>
      </w:pPr>
    </w:p>
    <w:p w14:paraId="224D855E" w14:textId="77777777" w:rsidR="00E75FCE" w:rsidRPr="00E75FCE" w:rsidRDefault="00E75FCE" w:rsidP="00E75FCE">
      <w:pPr>
        <w:rPr>
          <w:sz w:val="28"/>
          <w:szCs w:val="28"/>
          <w:lang w:val="en-US"/>
        </w:rPr>
      </w:pPr>
    </w:p>
    <w:p w14:paraId="13023A79" w14:textId="77777777" w:rsidR="00E75FCE" w:rsidRPr="00E75FCE" w:rsidRDefault="00E75FCE" w:rsidP="00E75FCE">
      <w:pPr>
        <w:rPr>
          <w:sz w:val="28"/>
          <w:szCs w:val="28"/>
          <w:lang w:val="en-US"/>
        </w:rPr>
      </w:pPr>
    </w:p>
    <w:p w14:paraId="5789E6D5" w14:textId="77777777" w:rsidR="00E75FCE" w:rsidRPr="00E75FCE" w:rsidRDefault="00E75FCE" w:rsidP="00E75FCE">
      <w:pPr>
        <w:rPr>
          <w:sz w:val="28"/>
          <w:szCs w:val="28"/>
          <w:lang w:val="en-US"/>
        </w:rPr>
      </w:pPr>
    </w:p>
    <w:p w14:paraId="60696007" w14:textId="77777777" w:rsidR="00E75FCE" w:rsidRDefault="00E75FCE" w:rsidP="00E75FCE">
      <w:pPr>
        <w:rPr>
          <w:sz w:val="28"/>
          <w:szCs w:val="28"/>
          <w:lang w:val="en-US"/>
        </w:rPr>
        <w:sectPr w:rsidR="00E75FCE" w:rsidSect="00A4316E">
          <w:headerReference w:type="default" r:id="rId11"/>
          <w:type w:val="evenPage"/>
          <w:pgSz w:w="11906" w:h="16838"/>
          <w:pgMar w:top="1418" w:right="1418" w:bottom="1418" w:left="1418" w:header="709" w:footer="709" w:gutter="0"/>
          <w:pgNumType w:start="0"/>
          <w:cols w:space="708"/>
          <w:docGrid w:linePitch="360"/>
        </w:sectPr>
      </w:pPr>
    </w:p>
    <w:p w14:paraId="4595E6E7" w14:textId="77777777" w:rsidR="001331B6" w:rsidRDefault="001331B6" w:rsidP="001331B6">
      <w:pPr>
        <w:pStyle w:val="Otsikko1"/>
        <w:keepLines w:val="0"/>
        <w:numPr>
          <w:ilvl w:val="0"/>
          <w:numId w:val="7"/>
        </w:numPr>
        <w:spacing w:before="100" w:beforeAutospacing="1" w:after="100" w:afterAutospacing="1" w:line="240" w:lineRule="auto"/>
        <w:ind w:left="0" w:firstLine="0"/>
        <w:jc w:val="left"/>
      </w:pPr>
      <w:bookmarkStart w:id="0" w:name="_Toc534811251"/>
      <w:r>
        <w:lastRenderedPageBreak/>
        <w:t>SOVELLUSALUEEN JA TARPEEN KUVAUS</w:t>
      </w:r>
      <w:bookmarkEnd w:id="0"/>
    </w:p>
    <w:p w14:paraId="22C7F726" w14:textId="77777777" w:rsidR="001331B6" w:rsidRDefault="00306EE4" w:rsidP="001331B6">
      <w:r>
        <w:t>&lt;</w:t>
      </w:r>
      <w:r w:rsidR="001331B6">
        <w:t>Kirjaa tähän, minkälaiseen ympäristöön ohjelmisto tulee ja miksi ohjelmisto halutaan tehdä.</w:t>
      </w:r>
      <w:r>
        <w:t>&gt;</w:t>
      </w:r>
    </w:p>
    <w:p w14:paraId="6C612E5D" w14:textId="77777777" w:rsidR="001331B6" w:rsidRDefault="004C7C5B" w:rsidP="001331B6">
      <w:pPr>
        <w:pStyle w:val="Otsikko1"/>
        <w:keepLines w:val="0"/>
        <w:numPr>
          <w:ilvl w:val="0"/>
          <w:numId w:val="7"/>
        </w:numPr>
        <w:spacing w:before="100" w:beforeAutospacing="1" w:after="100" w:afterAutospacing="1" w:line="240" w:lineRule="auto"/>
        <w:ind w:left="0" w:firstLine="0"/>
        <w:jc w:val="left"/>
      </w:pPr>
      <w:bookmarkStart w:id="1" w:name="_Toc534811252"/>
      <w:r>
        <w:t>LIIKETOIMINTATAVOITTEET</w:t>
      </w:r>
      <w:bookmarkEnd w:id="1"/>
    </w:p>
    <w:p w14:paraId="673CA383" w14:textId="77777777" w:rsidR="001331B6" w:rsidRDefault="00306EE4" w:rsidP="001331B6">
      <w:r>
        <w:t>&lt;</w:t>
      </w:r>
      <w:r w:rsidR="001331B6">
        <w:t xml:space="preserve">Liiketoimintatavoitteet kirjataan alle taulukkona mahdollisesti johdannolla täydennettynä. </w:t>
      </w:r>
      <w:r w:rsidR="00B04A32">
        <w:t xml:space="preserve">Arvioi </w:t>
      </w:r>
      <w:r w:rsidR="00E21929">
        <w:t xml:space="preserve">myös </w:t>
      </w:r>
      <w:r w:rsidR="00B04A32">
        <w:t>tavoitteita määrällisesti, kuten oikeaa ohjelmistoa suunnitellessa tehtäisiin.</w:t>
      </w:r>
      <w:r>
        <w:t>&gt;</w:t>
      </w:r>
    </w:p>
    <w:p w14:paraId="1C59D101" w14:textId="77777777" w:rsidR="001331B6" w:rsidRDefault="001331B6" w:rsidP="001331B6"/>
    <w:tbl>
      <w:tblPr>
        <w:tblW w:w="926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6"/>
        <w:gridCol w:w="1069"/>
        <w:gridCol w:w="2321"/>
        <w:gridCol w:w="3666"/>
        <w:gridCol w:w="1710"/>
      </w:tblGrid>
      <w:tr w:rsidR="001331B6" w14:paraId="55C9F3E0" w14:textId="77777777" w:rsidTr="001331B6">
        <w:trPr>
          <w:trHeight w:val="303"/>
        </w:trPr>
        <w:tc>
          <w:tcPr>
            <w:tcW w:w="496" w:type="dxa"/>
          </w:tcPr>
          <w:p w14:paraId="3CB3C2DE" w14:textId="77777777" w:rsidR="001331B6" w:rsidRDefault="001331B6" w:rsidP="00E55B5B">
            <w:pPr>
              <w:pStyle w:val="Grid"/>
              <w:rPr>
                <w:b/>
                <w:lang w:val="fi-FI"/>
              </w:rPr>
            </w:pPr>
            <w:r>
              <w:rPr>
                <w:b/>
                <w:lang w:val="fi-FI"/>
              </w:rPr>
              <w:t>ID</w:t>
            </w:r>
          </w:p>
        </w:tc>
        <w:tc>
          <w:tcPr>
            <w:tcW w:w="1069" w:type="dxa"/>
          </w:tcPr>
          <w:p w14:paraId="57479EA1" w14:textId="77777777" w:rsidR="001331B6" w:rsidRDefault="001331B6" w:rsidP="00E55B5B">
            <w:pPr>
              <w:pStyle w:val="Grid"/>
              <w:rPr>
                <w:b/>
                <w:lang w:val="fi-FI"/>
              </w:rPr>
            </w:pPr>
            <w:r>
              <w:rPr>
                <w:b/>
                <w:lang w:val="fi-FI"/>
              </w:rPr>
              <w:t>Pvm</w:t>
            </w:r>
          </w:p>
        </w:tc>
        <w:tc>
          <w:tcPr>
            <w:tcW w:w="2321" w:type="dxa"/>
          </w:tcPr>
          <w:p w14:paraId="719D7A79" w14:textId="77777777" w:rsidR="001331B6" w:rsidRDefault="001331B6" w:rsidP="00E55B5B">
            <w:pPr>
              <w:pStyle w:val="Grid"/>
              <w:rPr>
                <w:b/>
                <w:lang w:val="fi-FI"/>
              </w:rPr>
            </w:pPr>
            <w:r>
              <w:rPr>
                <w:b/>
                <w:lang w:val="fi-FI"/>
              </w:rPr>
              <w:t>Vaatimus</w:t>
            </w:r>
          </w:p>
        </w:tc>
        <w:tc>
          <w:tcPr>
            <w:tcW w:w="3666" w:type="dxa"/>
          </w:tcPr>
          <w:p w14:paraId="41707B0E" w14:textId="77777777" w:rsidR="001331B6" w:rsidRDefault="001331B6" w:rsidP="00E55B5B">
            <w:pPr>
              <w:pStyle w:val="Grid"/>
              <w:rPr>
                <w:b/>
                <w:lang w:val="fi-FI"/>
              </w:rPr>
            </w:pPr>
            <w:r>
              <w:rPr>
                <w:b/>
                <w:lang w:val="fi-FI"/>
              </w:rPr>
              <w:t>Vaatimuksen kuvaus</w:t>
            </w:r>
          </w:p>
        </w:tc>
        <w:tc>
          <w:tcPr>
            <w:tcW w:w="1710" w:type="dxa"/>
          </w:tcPr>
          <w:p w14:paraId="132D8EBF" w14:textId="77777777" w:rsidR="001331B6" w:rsidRDefault="001331B6" w:rsidP="00E55B5B">
            <w:pPr>
              <w:pStyle w:val="Grid"/>
              <w:rPr>
                <w:b/>
                <w:lang w:val="fi-FI"/>
              </w:rPr>
            </w:pPr>
            <w:r>
              <w:rPr>
                <w:b/>
                <w:lang w:val="fi-FI"/>
              </w:rPr>
              <w:t>Huomautuksia</w:t>
            </w:r>
          </w:p>
        </w:tc>
      </w:tr>
      <w:tr w:rsidR="001331B6" w14:paraId="5D7F6C59" w14:textId="77777777" w:rsidTr="001331B6">
        <w:trPr>
          <w:trHeight w:val="306"/>
        </w:trPr>
        <w:tc>
          <w:tcPr>
            <w:tcW w:w="496" w:type="dxa"/>
          </w:tcPr>
          <w:p w14:paraId="3F9DC4F2" w14:textId="77777777" w:rsidR="001331B6" w:rsidRDefault="001331B6" w:rsidP="00E55B5B">
            <w:pPr>
              <w:pStyle w:val="Grid"/>
              <w:rPr>
                <w:lang w:val="fi-FI"/>
              </w:rPr>
            </w:pPr>
          </w:p>
        </w:tc>
        <w:tc>
          <w:tcPr>
            <w:tcW w:w="1069" w:type="dxa"/>
          </w:tcPr>
          <w:p w14:paraId="22995953" w14:textId="77777777" w:rsidR="001331B6" w:rsidRDefault="001331B6" w:rsidP="00E55B5B">
            <w:pPr>
              <w:pStyle w:val="Grid"/>
              <w:rPr>
                <w:lang w:val="fi-FI"/>
              </w:rPr>
            </w:pPr>
          </w:p>
        </w:tc>
        <w:tc>
          <w:tcPr>
            <w:tcW w:w="2321" w:type="dxa"/>
          </w:tcPr>
          <w:p w14:paraId="70047DB8" w14:textId="77777777" w:rsidR="001331B6" w:rsidRDefault="001331B6" w:rsidP="00E55B5B">
            <w:pPr>
              <w:pStyle w:val="Grid"/>
              <w:rPr>
                <w:lang w:val="fi-FI"/>
              </w:rPr>
            </w:pPr>
          </w:p>
        </w:tc>
        <w:tc>
          <w:tcPr>
            <w:tcW w:w="3666" w:type="dxa"/>
          </w:tcPr>
          <w:p w14:paraId="7758015D" w14:textId="77777777" w:rsidR="001331B6" w:rsidRDefault="001331B6" w:rsidP="00E55B5B">
            <w:pPr>
              <w:pStyle w:val="Grid"/>
              <w:rPr>
                <w:lang w:val="fi-FI"/>
              </w:rPr>
            </w:pPr>
          </w:p>
        </w:tc>
        <w:tc>
          <w:tcPr>
            <w:tcW w:w="1710" w:type="dxa"/>
          </w:tcPr>
          <w:p w14:paraId="06394101" w14:textId="77777777" w:rsidR="001331B6" w:rsidRDefault="001331B6" w:rsidP="00E55B5B">
            <w:pPr>
              <w:pStyle w:val="Grid"/>
              <w:rPr>
                <w:lang w:val="fi-FI"/>
              </w:rPr>
            </w:pPr>
          </w:p>
        </w:tc>
      </w:tr>
      <w:tr w:rsidR="001331B6" w14:paraId="237A8DD3" w14:textId="77777777" w:rsidTr="001331B6">
        <w:trPr>
          <w:trHeight w:val="323"/>
        </w:trPr>
        <w:tc>
          <w:tcPr>
            <w:tcW w:w="496" w:type="dxa"/>
          </w:tcPr>
          <w:p w14:paraId="7C6C79E1" w14:textId="77777777" w:rsidR="001331B6" w:rsidRDefault="001331B6" w:rsidP="00E55B5B">
            <w:pPr>
              <w:pStyle w:val="Grid"/>
              <w:rPr>
                <w:lang w:val="fi-FI"/>
              </w:rPr>
            </w:pPr>
          </w:p>
        </w:tc>
        <w:tc>
          <w:tcPr>
            <w:tcW w:w="1069" w:type="dxa"/>
          </w:tcPr>
          <w:p w14:paraId="688CADFD" w14:textId="77777777" w:rsidR="001331B6" w:rsidRDefault="001331B6" w:rsidP="00E55B5B">
            <w:pPr>
              <w:pStyle w:val="Grid"/>
              <w:rPr>
                <w:lang w:val="fi-FI"/>
              </w:rPr>
            </w:pPr>
          </w:p>
        </w:tc>
        <w:tc>
          <w:tcPr>
            <w:tcW w:w="2321" w:type="dxa"/>
          </w:tcPr>
          <w:p w14:paraId="77FBA97C" w14:textId="77777777" w:rsidR="001331B6" w:rsidRDefault="001331B6" w:rsidP="00E55B5B">
            <w:pPr>
              <w:pStyle w:val="Grid"/>
              <w:rPr>
                <w:lang w:val="fi-FI"/>
              </w:rPr>
            </w:pPr>
          </w:p>
        </w:tc>
        <w:tc>
          <w:tcPr>
            <w:tcW w:w="3666" w:type="dxa"/>
          </w:tcPr>
          <w:p w14:paraId="0CA1ED71" w14:textId="77777777" w:rsidR="001331B6" w:rsidRDefault="001331B6" w:rsidP="00E55B5B">
            <w:pPr>
              <w:pStyle w:val="Grid"/>
              <w:rPr>
                <w:lang w:val="fi-FI"/>
              </w:rPr>
            </w:pPr>
          </w:p>
        </w:tc>
        <w:tc>
          <w:tcPr>
            <w:tcW w:w="1710" w:type="dxa"/>
          </w:tcPr>
          <w:p w14:paraId="3B1EB10A" w14:textId="77777777" w:rsidR="001331B6" w:rsidRDefault="001331B6" w:rsidP="00E55B5B">
            <w:pPr>
              <w:pStyle w:val="Grid"/>
              <w:rPr>
                <w:lang w:val="fi-FI"/>
              </w:rPr>
            </w:pPr>
          </w:p>
        </w:tc>
      </w:tr>
      <w:tr w:rsidR="001331B6" w14:paraId="054766FE" w14:textId="77777777" w:rsidTr="001331B6">
        <w:trPr>
          <w:trHeight w:val="323"/>
        </w:trPr>
        <w:tc>
          <w:tcPr>
            <w:tcW w:w="496" w:type="dxa"/>
          </w:tcPr>
          <w:p w14:paraId="2F9F8C2E" w14:textId="77777777" w:rsidR="001331B6" w:rsidRDefault="001331B6" w:rsidP="00E55B5B">
            <w:pPr>
              <w:pStyle w:val="Grid"/>
              <w:rPr>
                <w:lang w:val="fi-FI"/>
              </w:rPr>
            </w:pPr>
          </w:p>
        </w:tc>
        <w:tc>
          <w:tcPr>
            <w:tcW w:w="1069" w:type="dxa"/>
          </w:tcPr>
          <w:p w14:paraId="16D180DA" w14:textId="77777777" w:rsidR="001331B6" w:rsidRDefault="001331B6" w:rsidP="00E55B5B">
            <w:pPr>
              <w:pStyle w:val="Grid"/>
              <w:rPr>
                <w:lang w:val="fi-FI"/>
              </w:rPr>
            </w:pPr>
          </w:p>
        </w:tc>
        <w:tc>
          <w:tcPr>
            <w:tcW w:w="2321" w:type="dxa"/>
          </w:tcPr>
          <w:p w14:paraId="7E48F140" w14:textId="77777777" w:rsidR="001331B6" w:rsidRDefault="001331B6" w:rsidP="00E55B5B">
            <w:pPr>
              <w:pStyle w:val="Grid"/>
              <w:rPr>
                <w:lang w:val="fi-FI"/>
              </w:rPr>
            </w:pPr>
          </w:p>
        </w:tc>
        <w:tc>
          <w:tcPr>
            <w:tcW w:w="3666" w:type="dxa"/>
          </w:tcPr>
          <w:p w14:paraId="4F5C1E15" w14:textId="77777777" w:rsidR="001331B6" w:rsidRDefault="001331B6" w:rsidP="00E55B5B">
            <w:pPr>
              <w:pStyle w:val="Grid"/>
              <w:rPr>
                <w:lang w:val="fi-FI"/>
              </w:rPr>
            </w:pPr>
          </w:p>
        </w:tc>
        <w:tc>
          <w:tcPr>
            <w:tcW w:w="1710" w:type="dxa"/>
          </w:tcPr>
          <w:p w14:paraId="1BFAF2F5" w14:textId="77777777" w:rsidR="001331B6" w:rsidRDefault="001331B6" w:rsidP="00E55B5B">
            <w:pPr>
              <w:pStyle w:val="Grid"/>
              <w:rPr>
                <w:lang w:val="fi-FI"/>
              </w:rPr>
            </w:pPr>
          </w:p>
        </w:tc>
      </w:tr>
      <w:tr w:rsidR="001331B6" w14:paraId="3BA1084D" w14:textId="77777777" w:rsidTr="001331B6">
        <w:trPr>
          <w:trHeight w:val="306"/>
        </w:trPr>
        <w:tc>
          <w:tcPr>
            <w:tcW w:w="496" w:type="dxa"/>
          </w:tcPr>
          <w:p w14:paraId="1F46C46A" w14:textId="77777777" w:rsidR="001331B6" w:rsidRDefault="001331B6" w:rsidP="00E55B5B">
            <w:pPr>
              <w:pStyle w:val="Grid"/>
              <w:rPr>
                <w:lang w:val="fi-FI"/>
              </w:rPr>
            </w:pPr>
          </w:p>
        </w:tc>
        <w:tc>
          <w:tcPr>
            <w:tcW w:w="1069" w:type="dxa"/>
          </w:tcPr>
          <w:p w14:paraId="78E9DB70" w14:textId="77777777" w:rsidR="001331B6" w:rsidRDefault="001331B6" w:rsidP="00E55B5B">
            <w:pPr>
              <w:pStyle w:val="Grid"/>
              <w:rPr>
                <w:lang w:val="fi-FI"/>
              </w:rPr>
            </w:pPr>
          </w:p>
        </w:tc>
        <w:tc>
          <w:tcPr>
            <w:tcW w:w="2321" w:type="dxa"/>
          </w:tcPr>
          <w:p w14:paraId="3E945C16" w14:textId="77777777" w:rsidR="001331B6" w:rsidRDefault="001331B6" w:rsidP="00E55B5B">
            <w:pPr>
              <w:pStyle w:val="Grid"/>
              <w:rPr>
                <w:lang w:val="fi-FI"/>
              </w:rPr>
            </w:pPr>
          </w:p>
        </w:tc>
        <w:tc>
          <w:tcPr>
            <w:tcW w:w="3666" w:type="dxa"/>
          </w:tcPr>
          <w:p w14:paraId="5C9D9055" w14:textId="77777777" w:rsidR="001331B6" w:rsidRDefault="001331B6" w:rsidP="00E55B5B">
            <w:pPr>
              <w:pStyle w:val="Grid"/>
              <w:rPr>
                <w:lang w:val="fi-FI"/>
              </w:rPr>
            </w:pPr>
          </w:p>
        </w:tc>
        <w:tc>
          <w:tcPr>
            <w:tcW w:w="1710" w:type="dxa"/>
          </w:tcPr>
          <w:p w14:paraId="23B6ECA4" w14:textId="77777777" w:rsidR="001331B6" w:rsidRDefault="001331B6" w:rsidP="00E55B5B">
            <w:pPr>
              <w:pStyle w:val="Grid"/>
              <w:rPr>
                <w:lang w:val="fi-FI"/>
              </w:rPr>
            </w:pPr>
          </w:p>
        </w:tc>
      </w:tr>
    </w:tbl>
    <w:p w14:paraId="2BC838B5" w14:textId="77777777" w:rsidR="001331B6" w:rsidRDefault="001331B6" w:rsidP="001331B6"/>
    <w:p w14:paraId="3B343D37" w14:textId="77777777" w:rsidR="004C7C5B" w:rsidRDefault="004C7C5B" w:rsidP="004C7C5B">
      <w:pPr>
        <w:pStyle w:val="Otsikko1"/>
        <w:keepLines w:val="0"/>
        <w:numPr>
          <w:ilvl w:val="0"/>
          <w:numId w:val="7"/>
        </w:numPr>
        <w:spacing w:before="100" w:beforeAutospacing="1" w:after="100" w:afterAutospacing="1" w:line="240" w:lineRule="auto"/>
        <w:ind w:left="0" w:firstLine="0"/>
        <w:jc w:val="left"/>
      </w:pPr>
      <w:bookmarkStart w:id="2" w:name="_Toc534811253"/>
      <w:r>
        <w:t>RAJOITTEET</w:t>
      </w:r>
      <w:bookmarkEnd w:id="2"/>
    </w:p>
    <w:p w14:paraId="5E1D2911" w14:textId="77777777" w:rsidR="004C7C5B" w:rsidRDefault="00306EE4" w:rsidP="004C7C5B">
      <w:r>
        <w:t>&lt;</w:t>
      </w:r>
      <w:r w:rsidR="004C7C5B">
        <w:t xml:space="preserve">Kirjaa tähän, millaisia rajoituksia </w:t>
      </w:r>
      <w:r w:rsidR="00B04A32">
        <w:t>ohjelmistolle on asetettu. Mieti, millaiset tekijät rajoittavat sovellukse</w:t>
      </w:r>
      <w:r w:rsidR="00A60B20">
        <w:t xml:space="preserve">n suunnittelua, toteutusta sekä käyttöä. </w:t>
      </w:r>
      <w:r>
        <w:t>&gt;</w:t>
      </w:r>
    </w:p>
    <w:p w14:paraId="1FBD52F6" w14:textId="77777777" w:rsidR="004C7C5B" w:rsidRDefault="004C7C5B" w:rsidP="004C7C5B"/>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945"/>
        <w:gridCol w:w="992"/>
        <w:gridCol w:w="2052"/>
        <w:gridCol w:w="3240"/>
        <w:gridCol w:w="1512"/>
      </w:tblGrid>
      <w:tr w:rsidR="004C7C5B" w14:paraId="191B2A96" w14:textId="77777777" w:rsidTr="00E55B5B">
        <w:trPr>
          <w:trHeight w:val="214"/>
        </w:trPr>
        <w:tc>
          <w:tcPr>
            <w:tcW w:w="439" w:type="dxa"/>
          </w:tcPr>
          <w:p w14:paraId="3D245C6B" w14:textId="77777777" w:rsidR="004C7C5B" w:rsidRDefault="004C7C5B" w:rsidP="00E55B5B">
            <w:pPr>
              <w:pStyle w:val="Grid"/>
              <w:rPr>
                <w:b/>
                <w:lang w:val="fi-FI"/>
              </w:rPr>
            </w:pPr>
            <w:r>
              <w:rPr>
                <w:b/>
                <w:lang w:val="fi-FI"/>
              </w:rPr>
              <w:t>ID</w:t>
            </w:r>
          </w:p>
        </w:tc>
        <w:tc>
          <w:tcPr>
            <w:tcW w:w="945" w:type="dxa"/>
          </w:tcPr>
          <w:p w14:paraId="36FA3F6D" w14:textId="77777777" w:rsidR="004C7C5B" w:rsidRDefault="004C7C5B" w:rsidP="00E55B5B">
            <w:pPr>
              <w:pStyle w:val="Grid"/>
              <w:rPr>
                <w:b/>
                <w:lang w:val="fi-FI"/>
              </w:rPr>
            </w:pPr>
            <w:r>
              <w:rPr>
                <w:b/>
                <w:lang w:val="fi-FI"/>
              </w:rPr>
              <w:t>Pvm</w:t>
            </w:r>
          </w:p>
        </w:tc>
        <w:tc>
          <w:tcPr>
            <w:tcW w:w="992" w:type="dxa"/>
          </w:tcPr>
          <w:p w14:paraId="3960082C" w14:textId="77777777" w:rsidR="004C7C5B" w:rsidRDefault="004C7C5B" w:rsidP="00E55B5B">
            <w:pPr>
              <w:pStyle w:val="Grid"/>
              <w:rPr>
                <w:b/>
                <w:lang w:val="fi-FI"/>
              </w:rPr>
            </w:pPr>
            <w:r>
              <w:rPr>
                <w:b/>
                <w:lang w:val="fi-FI"/>
              </w:rPr>
              <w:t>Lähde</w:t>
            </w:r>
          </w:p>
        </w:tc>
        <w:tc>
          <w:tcPr>
            <w:tcW w:w="2052" w:type="dxa"/>
          </w:tcPr>
          <w:p w14:paraId="34265614" w14:textId="77777777" w:rsidR="004C7C5B" w:rsidRDefault="004C7C5B" w:rsidP="00E55B5B">
            <w:pPr>
              <w:pStyle w:val="Grid"/>
              <w:rPr>
                <w:b/>
                <w:lang w:val="fi-FI"/>
              </w:rPr>
            </w:pPr>
            <w:r>
              <w:rPr>
                <w:b/>
                <w:lang w:val="fi-FI"/>
              </w:rPr>
              <w:t>Rajoite</w:t>
            </w:r>
          </w:p>
        </w:tc>
        <w:tc>
          <w:tcPr>
            <w:tcW w:w="3240" w:type="dxa"/>
          </w:tcPr>
          <w:p w14:paraId="3DC10BCA" w14:textId="77777777" w:rsidR="004C7C5B" w:rsidRDefault="004C7C5B" w:rsidP="00E55B5B">
            <w:pPr>
              <w:pStyle w:val="Grid"/>
              <w:rPr>
                <w:b/>
                <w:lang w:val="fi-FI"/>
              </w:rPr>
            </w:pPr>
            <w:r>
              <w:rPr>
                <w:b/>
                <w:lang w:val="fi-FI"/>
              </w:rPr>
              <w:t>Rajoitteen kuvaus</w:t>
            </w:r>
          </w:p>
        </w:tc>
        <w:tc>
          <w:tcPr>
            <w:tcW w:w="1512" w:type="dxa"/>
          </w:tcPr>
          <w:p w14:paraId="31EE2C03" w14:textId="77777777" w:rsidR="004C7C5B" w:rsidRDefault="004C7C5B" w:rsidP="00E55B5B">
            <w:pPr>
              <w:pStyle w:val="Grid"/>
              <w:rPr>
                <w:b/>
                <w:lang w:val="fi-FI"/>
              </w:rPr>
            </w:pPr>
            <w:r>
              <w:rPr>
                <w:b/>
                <w:lang w:val="fi-FI"/>
              </w:rPr>
              <w:t>Huomautuksia</w:t>
            </w:r>
          </w:p>
        </w:tc>
      </w:tr>
      <w:tr w:rsidR="004C7C5B" w14:paraId="29E22014" w14:textId="77777777" w:rsidTr="00E55B5B">
        <w:tc>
          <w:tcPr>
            <w:tcW w:w="439" w:type="dxa"/>
          </w:tcPr>
          <w:p w14:paraId="423D7883" w14:textId="77777777" w:rsidR="004C7C5B" w:rsidRDefault="004C7C5B" w:rsidP="00E55B5B">
            <w:pPr>
              <w:pStyle w:val="Grid"/>
              <w:rPr>
                <w:lang w:val="fi-FI"/>
              </w:rPr>
            </w:pPr>
          </w:p>
        </w:tc>
        <w:tc>
          <w:tcPr>
            <w:tcW w:w="945" w:type="dxa"/>
          </w:tcPr>
          <w:p w14:paraId="4B450006" w14:textId="77777777" w:rsidR="004C7C5B" w:rsidRDefault="004C7C5B" w:rsidP="00E55B5B">
            <w:pPr>
              <w:pStyle w:val="Grid"/>
              <w:rPr>
                <w:lang w:val="fi-FI"/>
              </w:rPr>
            </w:pPr>
          </w:p>
        </w:tc>
        <w:tc>
          <w:tcPr>
            <w:tcW w:w="992" w:type="dxa"/>
          </w:tcPr>
          <w:p w14:paraId="311EB621" w14:textId="77777777" w:rsidR="004C7C5B" w:rsidRDefault="004C7C5B" w:rsidP="00E55B5B">
            <w:pPr>
              <w:pStyle w:val="Grid"/>
              <w:rPr>
                <w:lang w:val="fi-FI"/>
              </w:rPr>
            </w:pPr>
          </w:p>
        </w:tc>
        <w:tc>
          <w:tcPr>
            <w:tcW w:w="2052" w:type="dxa"/>
          </w:tcPr>
          <w:p w14:paraId="023DE290" w14:textId="77777777" w:rsidR="004C7C5B" w:rsidRDefault="004C7C5B" w:rsidP="00E55B5B">
            <w:pPr>
              <w:pStyle w:val="Grid"/>
              <w:rPr>
                <w:lang w:val="fi-FI"/>
              </w:rPr>
            </w:pPr>
          </w:p>
        </w:tc>
        <w:tc>
          <w:tcPr>
            <w:tcW w:w="3240" w:type="dxa"/>
          </w:tcPr>
          <w:p w14:paraId="1B29683C" w14:textId="77777777" w:rsidR="004C7C5B" w:rsidRDefault="004C7C5B" w:rsidP="00E55B5B">
            <w:pPr>
              <w:pStyle w:val="Grid"/>
              <w:rPr>
                <w:lang w:val="fi-FI"/>
              </w:rPr>
            </w:pPr>
          </w:p>
        </w:tc>
        <w:tc>
          <w:tcPr>
            <w:tcW w:w="1512" w:type="dxa"/>
          </w:tcPr>
          <w:p w14:paraId="1E9088F0" w14:textId="77777777" w:rsidR="004C7C5B" w:rsidRDefault="004C7C5B" w:rsidP="00E55B5B">
            <w:pPr>
              <w:pStyle w:val="Grid"/>
              <w:rPr>
                <w:lang w:val="fi-FI"/>
              </w:rPr>
            </w:pPr>
          </w:p>
        </w:tc>
      </w:tr>
      <w:tr w:rsidR="004C7C5B" w14:paraId="09C6CEAF" w14:textId="77777777" w:rsidTr="00E55B5B">
        <w:tc>
          <w:tcPr>
            <w:tcW w:w="439" w:type="dxa"/>
          </w:tcPr>
          <w:p w14:paraId="62F55E47" w14:textId="77777777" w:rsidR="004C7C5B" w:rsidRDefault="004C7C5B" w:rsidP="00E55B5B">
            <w:pPr>
              <w:pStyle w:val="Grid"/>
              <w:rPr>
                <w:lang w:val="fi-FI"/>
              </w:rPr>
            </w:pPr>
          </w:p>
        </w:tc>
        <w:tc>
          <w:tcPr>
            <w:tcW w:w="945" w:type="dxa"/>
          </w:tcPr>
          <w:p w14:paraId="7A2EC0C7" w14:textId="77777777" w:rsidR="004C7C5B" w:rsidRDefault="004C7C5B" w:rsidP="00E55B5B">
            <w:pPr>
              <w:pStyle w:val="Grid"/>
              <w:rPr>
                <w:lang w:val="fi-FI"/>
              </w:rPr>
            </w:pPr>
          </w:p>
        </w:tc>
        <w:tc>
          <w:tcPr>
            <w:tcW w:w="992" w:type="dxa"/>
          </w:tcPr>
          <w:p w14:paraId="6EA67D37" w14:textId="77777777" w:rsidR="004C7C5B" w:rsidRDefault="004C7C5B" w:rsidP="00E55B5B">
            <w:pPr>
              <w:pStyle w:val="Grid"/>
              <w:rPr>
                <w:lang w:val="fi-FI"/>
              </w:rPr>
            </w:pPr>
          </w:p>
        </w:tc>
        <w:tc>
          <w:tcPr>
            <w:tcW w:w="2052" w:type="dxa"/>
          </w:tcPr>
          <w:p w14:paraId="041E889E" w14:textId="77777777" w:rsidR="004C7C5B" w:rsidRDefault="004C7C5B" w:rsidP="00E55B5B">
            <w:pPr>
              <w:pStyle w:val="Grid"/>
              <w:rPr>
                <w:lang w:val="fi-FI"/>
              </w:rPr>
            </w:pPr>
          </w:p>
        </w:tc>
        <w:tc>
          <w:tcPr>
            <w:tcW w:w="3240" w:type="dxa"/>
          </w:tcPr>
          <w:p w14:paraId="226BBC97" w14:textId="77777777" w:rsidR="004C7C5B" w:rsidRDefault="004C7C5B" w:rsidP="00E55B5B">
            <w:pPr>
              <w:pStyle w:val="Grid"/>
              <w:rPr>
                <w:lang w:val="fi-FI"/>
              </w:rPr>
            </w:pPr>
          </w:p>
        </w:tc>
        <w:tc>
          <w:tcPr>
            <w:tcW w:w="1512" w:type="dxa"/>
          </w:tcPr>
          <w:p w14:paraId="1A2EA042" w14:textId="77777777" w:rsidR="004C7C5B" w:rsidRDefault="004C7C5B" w:rsidP="00E55B5B">
            <w:pPr>
              <w:pStyle w:val="Grid"/>
              <w:rPr>
                <w:lang w:val="fi-FI"/>
              </w:rPr>
            </w:pPr>
          </w:p>
        </w:tc>
      </w:tr>
      <w:tr w:rsidR="004C7C5B" w14:paraId="2CD56C16" w14:textId="77777777" w:rsidTr="00E55B5B">
        <w:tc>
          <w:tcPr>
            <w:tcW w:w="439" w:type="dxa"/>
          </w:tcPr>
          <w:p w14:paraId="2AF3C6B9" w14:textId="77777777" w:rsidR="004C7C5B" w:rsidRDefault="004C7C5B" w:rsidP="00E55B5B">
            <w:pPr>
              <w:pStyle w:val="Grid"/>
              <w:rPr>
                <w:lang w:val="fi-FI"/>
              </w:rPr>
            </w:pPr>
          </w:p>
        </w:tc>
        <w:tc>
          <w:tcPr>
            <w:tcW w:w="945" w:type="dxa"/>
          </w:tcPr>
          <w:p w14:paraId="651B750E" w14:textId="77777777" w:rsidR="004C7C5B" w:rsidRDefault="004C7C5B" w:rsidP="00E55B5B">
            <w:pPr>
              <w:pStyle w:val="Grid"/>
              <w:rPr>
                <w:lang w:val="fi-FI"/>
              </w:rPr>
            </w:pPr>
          </w:p>
        </w:tc>
        <w:tc>
          <w:tcPr>
            <w:tcW w:w="992" w:type="dxa"/>
          </w:tcPr>
          <w:p w14:paraId="69668FB9" w14:textId="77777777" w:rsidR="004C7C5B" w:rsidRDefault="004C7C5B" w:rsidP="00E55B5B">
            <w:pPr>
              <w:pStyle w:val="Grid"/>
              <w:rPr>
                <w:lang w:val="fi-FI"/>
              </w:rPr>
            </w:pPr>
          </w:p>
        </w:tc>
        <w:tc>
          <w:tcPr>
            <w:tcW w:w="2052" w:type="dxa"/>
          </w:tcPr>
          <w:p w14:paraId="1EA48CCB" w14:textId="77777777" w:rsidR="004C7C5B" w:rsidRDefault="004C7C5B" w:rsidP="00E55B5B">
            <w:pPr>
              <w:pStyle w:val="Grid"/>
              <w:rPr>
                <w:lang w:val="fi-FI"/>
              </w:rPr>
            </w:pPr>
          </w:p>
        </w:tc>
        <w:tc>
          <w:tcPr>
            <w:tcW w:w="3240" w:type="dxa"/>
          </w:tcPr>
          <w:p w14:paraId="29BA0065" w14:textId="77777777" w:rsidR="004C7C5B" w:rsidRDefault="004C7C5B" w:rsidP="00E55B5B">
            <w:pPr>
              <w:pStyle w:val="Grid"/>
              <w:rPr>
                <w:lang w:val="fi-FI"/>
              </w:rPr>
            </w:pPr>
          </w:p>
        </w:tc>
        <w:tc>
          <w:tcPr>
            <w:tcW w:w="1512" w:type="dxa"/>
          </w:tcPr>
          <w:p w14:paraId="5FADE274" w14:textId="77777777" w:rsidR="004C7C5B" w:rsidRDefault="004C7C5B" w:rsidP="00E55B5B">
            <w:pPr>
              <w:pStyle w:val="Grid"/>
              <w:rPr>
                <w:lang w:val="fi-FI"/>
              </w:rPr>
            </w:pPr>
          </w:p>
        </w:tc>
      </w:tr>
      <w:tr w:rsidR="004C7C5B" w14:paraId="0C8BD42F" w14:textId="77777777" w:rsidTr="00E55B5B">
        <w:tc>
          <w:tcPr>
            <w:tcW w:w="439" w:type="dxa"/>
          </w:tcPr>
          <w:p w14:paraId="12A049B5" w14:textId="77777777" w:rsidR="004C7C5B" w:rsidRDefault="004C7C5B" w:rsidP="00E55B5B">
            <w:pPr>
              <w:pStyle w:val="Grid"/>
              <w:rPr>
                <w:lang w:val="fi-FI"/>
              </w:rPr>
            </w:pPr>
          </w:p>
        </w:tc>
        <w:tc>
          <w:tcPr>
            <w:tcW w:w="945" w:type="dxa"/>
          </w:tcPr>
          <w:p w14:paraId="2A3863B2" w14:textId="77777777" w:rsidR="004C7C5B" w:rsidRDefault="004C7C5B" w:rsidP="00E55B5B">
            <w:pPr>
              <w:pStyle w:val="Grid"/>
              <w:rPr>
                <w:lang w:val="fi-FI"/>
              </w:rPr>
            </w:pPr>
          </w:p>
        </w:tc>
        <w:tc>
          <w:tcPr>
            <w:tcW w:w="992" w:type="dxa"/>
          </w:tcPr>
          <w:p w14:paraId="50556D51" w14:textId="77777777" w:rsidR="004C7C5B" w:rsidRDefault="004C7C5B" w:rsidP="00E55B5B">
            <w:pPr>
              <w:pStyle w:val="Grid"/>
              <w:rPr>
                <w:lang w:val="fi-FI"/>
              </w:rPr>
            </w:pPr>
          </w:p>
        </w:tc>
        <w:tc>
          <w:tcPr>
            <w:tcW w:w="2052" w:type="dxa"/>
          </w:tcPr>
          <w:p w14:paraId="784FAB77" w14:textId="77777777" w:rsidR="004C7C5B" w:rsidRDefault="004C7C5B" w:rsidP="00E55B5B">
            <w:pPr>
              <w:pStyle w:val="Grid"/>
              <w:rPr>
                <w:lang w:val="fi-FI"/>
              </w:rPr>
            </w:pPr>
          </w:p>
        </w:tc>
        <w:tc>
          <w:tcPr>
            <w:tcW w:w="3240" w:type="dxa"/>
          </w:tcPr>
          <w:p w14:paraId="2371FBC7" w14:textId="77777777" w:rsidR="004C7C5B" w:rsidRDefault="004C7C5B" w:rsidP="00E55B5B">
            <w:pPr>
              <w:pStyle w:val="Grid"/>
              <w:rPr>
                <w:lang w:val="fi-FI"/>
              </w:rPr>
            </w:pPr>
          </w:p>
        </w:tc>
        <w:tc>
          <w:tcPr>
            <w:tcW w:w="1512" w:type="dxa"/>
          </w:tcPr>
          <w:p w14:paraId="66D4CB65" w14:textId="77777777" w:rsidR="004C7C5B" w:rsidRDefault="004C7C5B" w:rsidP="00E55B5B">
            <w:pPr>
              <w:pStyle w:val="Grid"/>
              <w:rPr>
                <w:lang w:val="fi-FI"/>
              </w:rPr>
            </w:pPr>
          </w:p>
        </w:tc>
      </w:tr>
    </w:tbl>
    <w:p w14:paraId="6B57D787" w14:textId="77777777" w:rsidR="004E7C35" w:rsidRDefault="004E7C35" w:rsidP="004E7C35">
      <w:pPr>
        <w:rPr>
          <w:sz w:val="28"/>
          <w:szCs w:val="28"/>
        </w:rPr>
      </w:pPr>
    </w:p>
    <w:p w14:paraId="23F448AF" w14:textId="77777777" w:rsidR="004C7C5B" w:rsidRDefault="004C7C5B" w:rsidP="004C7C5B">
      <w:pPr>
        <w:pStyle w:val="Otsikko1"/>
        <w:keepLines w:val="0"/>
        <w:numPr>
          <w:ilvl w:val="0"/>
          <w:numId w:val="7"/>
        </w:numPr>
        <w:spacing w:before="100" w:beforeAutospacing="1" w:after="100" w:afterAutospacing="1" w:line="240" w:lineRule="auto"/>
        <w:ind w:left="0" w:firstLine="0"/>
        <w:jc w:val="left"/>
      </w:pPr>
      <w:bookmarkStart w:id="3" w:name="_Toc534811254"/>
      <w:r>
        <w:t>SIDOSRYHMÄT</w:t>
      </w:r>
      <w:bookmarkEnd w:id="3"/>
    </w:p>
    <w:p w14:paraId="6D95381D" w14:textId="77777777" w:rsidR="004C7C5B" w:rsidRDefault="00306EE4" w:rsidP="004C7C5B">
      <w:r>
        <w:t>&lt;</w:t>
      </w:r>
      <w:r w:rsidR="004C7C5B">
        <w:t>Kirjaa tähän, mitä eri ryhmiä projektiin osallistuu ja minkälaisia rooleja heillä on, esimerkiksi asiakas, käyttäjä, asiakkaan tekniset asiantuntijat/ylläpito, jne.</w:t>
      </w:r>
      <w:r>
        <w:t>&gt;</w:t>
      </w:r>
    </w:p>
    <w:p w14:paraId="1096A8E0" w14:textId="77777777" w:rsidR="004C7C5B" w:rsidRDefault="004C7C5B" w:rsidP="004C7C5B"/>
    <w:tbl>
      <w:tblPr>
        <w:tblW w:w="914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0"/>
        <w:gridCol w:w="1055"/>
        <w:gridCol w:w="2291"/>
        <w:gridCol w:w="3618"/>
        <w:gridCol w:w="1688"/>
      </w:tblGrid>
      <w:tr w:rsidR="004C7C5B" w14:paraId="32807A77" w14:textId="77777777" w:rsidTr="004C7C5B">
        <w:trPr>
          <w:trHeight w:val="328"/>
        </w:trPr>
        <w:tc>
          <w:tcPr>
            <w:tcW w:w="490" w:type="dxa"/>
          </w:tcPr>
          <w:p w14:paraId="7ED9420F" w14:textId="77777777" w:rsidR="004C7C5B" w:rsidRDefault="004C7C5B" w:rsidP="00E55B5B">
            <w:pPr>
              <w:pStyle w:val="Grid"/>
              <w:rPr>
                <w:b/>
                <w:lang w:val="fi-FI"/>
              </w:rPr>
            </w:pPr>
            <w:r>
              <w:rPr>
                <w:b/>
                <w:lang w:val="fi-FI"/>
              </w:rPr>
              <w:t>ID</w:t>
            </w:r>
          </w:p>
        </w:tc>
        <w:tc>
          <w:tcPr>
            <w:tcW w:w="1055" w:type="dxa"/>
          </w:tcPr>
          <w:p w14:paraId="6FC82B7D" w14:textId="77777777" w:rsidR="004C7C5B" w:rsidRDefault="004C7C5B" w:rsidP="00E55B5B">
            <w:pPr>
              <w:pStyle w:val="Grid"/>
              <w:rPr>
                <w:b/>
                <w:lang w:val="fi-FI"/>
              </w:rPr>
            </w:pPr>
            <w:r>
              <w:rPr>
                <w:b/>
                <w:lang w:val="fi-FI"/>
              </w:rPr>
              <w:t>Pvm</w:t>
            </w:r>
          </w:p>
        </w:tc>
        <w:tc>
          <w:tcPr>
            <w:tcW w:w="2291" w:type="dxa"/>
          </w:tcPr>
          <w:p w14:paraId="6D3945EE" w14:textId="77777777" w:rsidR="004C7C5B" w:rsidRDefault="004C7C5B" w:rsidP="00E55B5B">
            <w:pPr>
              <w:pStyle w:val="Grid"/>
              <w:rPr>
                <w:b/>
                <w:lang w:val="fi-FI"/>
              </w:rPr>
            </w:pPr>
            <w:r>
              <w:rPr>
                <w:b/>
                <w:lang w:val="fi-FI"/>
              </w:rPr>
              <w:t>Sidosryhmä</w:t>
            </w:r>
          </w:p>
        </w:tc>
        <w:tc>
          <w:tcPr>
            <w:tcW w:w="3618" w:type="dxa"/>
          </w:tcPr>
          <w:p w14:paraId="493CAE7A" w14:textId="77777777" w:rsidR="004C7C5B" w:rsidRDefault="004C7C5B" w:rsidP="00E55B5B">
            <w:pPr>
              <w:pStyle w:val="Grid"/>
              <w:rPr>
                <w:b/>
                <w:lang w:val="fi-FI"/>
              </w:rPr>
            </w:pPr>
            <w:r>
              <w:rPr>
                <w:b/>
                <w:lang w:val="fi-FI"/>
              </w:rPr>
              <w:t>Sidosryhmän kuvaus ja rooli</w:t>
            </w:r>
          </w:p>
        </w:tc>
        <w:tc>
          <w:tcPr>
            <w:tcW w:w="1688" w:type="dxa"/>
          </w:tcPr>
          <w:p w14:paraId="37FE5144" w14:textId="77777777" w:rsidR="004C7C5B" w:rsidRDefault="004C7C5B" w:rsidP="00E55B5B">
            <w:pPr>
              <w:pStyle w:val="Grid"/>
              <w:rPr>
                <w:b/>
                <w:lang w:val="fi-FI"/>
              </w:rPr>
            </w:pPr>
            <w:r>
              <w:rPr>
                <w:b/>
                <w:lang w:val="fi-FI"/>
              </w:rPr>
              <w:t>Huomautuksia</w:t>
            </w:r>
          </w:p>
        </w:tc>
      </w:tr>
      <w:tr w:rsidR="004C7C5B" w14:paraId="1ADFEAD9" w14:textId="77777777" w:rsidTr="004C7C5B">
        <w:trPr>
          <w:trHeight w:val="331"/>
        </w:trPr>
        <w:tc>
          <w:tcPr>
            <w:tcW w:w="490" w:type="dxa"/>
          </w:tcPr>
          <w:p w14:paraId="05E6FC21" w14:textId="77777777" w:rsidR="004C7C5B" w:rsidRDefault="004C7C5B" w:rsidP="00E55B5B">
            <w:pPr>
              <w:pStyle w:val="Grid"/>
              <w:rPr>
                <w:lang w:val="fi-FI"/>
              </w:rPr>
            </w:pPr>
          </w:p>
        </w:tc>
        <w:tc>
          <w:tcPr>
            <w:tcW w:w="1055" w:type="dxa"/>
          </w:tcPr>
          <w:p w14:paraId="096329C0" w14:textId="77777777" w:rsidR="004C7C5B" w:rsidRDefault="004C7C5B" w:rsidP="00E55B5B">
            <w:pPr>
              <w:pStyle w:val="Grid"/>
              <w:rPr>
                <w:lang w:val="fi-FI"/>
              </w:rPr>
            </w:pPr>
          </w:p>
        </w:tc>
        <w:tc>
          <w:tcPr>
            <w:tcW w:w="2291" w:type="dxa"/>
          </w:tcPr>
          <w:p w14:paraId="3C456139" w14:textId="77777777" w:rsidR="004C7C5B" w:rsidRDefault="004C7C5B" w:rsidP="00E55B5B">
            <w:pPr>
              <w:pStyle w:val="Grid"/>
              <w:rPr>
                <w:lang w:val="fi-FI"/>
              </w:rPr>
            </w:pPr>
          </w:p>
        </w:tc>
        <w:tc>
          <w:tcPr>
            <w:tcW w:w="3618" w:type="dxa"/>
          </w:tcPr>
          <w:p w14:paraId="4CAFA392" w14:textId="77777777" w:rsidR="004C7C5B" w:rsidRDefault="004C7C5B" w:rsidP="00E55B5B">
            <w:pPr>
              <w:pStyle w:val="Grid"/>
              <w:rPr>
                <w:lang w:val="fi-FI"/>
              </w:rPr>
            </w:pPr>
          </w:p>
        </w:tc>
        <w:tc>
          <w:tcPr>
            <w:tcW w:w="1688" w:type="dxa"/>
          </w:tcPr>
          <w:p w14:paraId="0922E60B" w14:textId="77777777" w:rsidR="004C7C5B" w:rsidRDefault="004C7C5B" w:rsidP="00E55B5B">
            <w:pPr>
              <w:pStyle w:val="Grid"/>
              <w:rPr>
                <w:lang w:val="fi-FI"/>
              </w:rPr>
            </w:pPr>
          </w:p>
        </w:tc>
      </w:tr>
      <w:tr w:rsidR="004C7C5B" w14:paraId="0845BA04" w14:textId="77777777" w:rsidTr="004C7C5B">
        <w:trPr>
          <w:trHeight w:val="350"/>
        </w:trPr>
        <w:tc>
          <w:tcPr>
            <w:tcW w:w="490" w:type="dxa"/>
          </w:tcPr>
          <w:p w14:paraId="1B4138D0" w14:textId="77777777" w:rsidR="004C7C5B" w:rsidRDefault="004C7C5B" w:rsidP="00E55B5B">
            <w:pPr>
              <w:pStyle w:val="Grid"/>
              <w:rPr>
                <w:lang w:val="fi-FI"/>
              </w:rPr>
            </w:pPr>
          </w:p>
        </w:tc>
        <w:tc>
          <w:tcPr>
            <w:tcW w:w="1055" w:type="dxa"/>
          </w:tcPr>
          <w:p w14:paraId="302D3CF5" w14:textId="77777777" w:rsidR="004C7C5B" w:rsidRDefault="004C7C5B" w:rsidP="00E55B5B">
            <w:pPr>
              <w:pStyle w:val="Grid"/>
              <w:rPr>
                <w:lang w:val="fi-FI"/>
              </w:rPr>
            </w:pPr>
          </w:p>
        </w:tc>
        <w:tc>
          <w:tcPr>
            <w:tcW w:w="2291" w:type="dxa"/>
          </w:tcPr>
          <w:p w14:paraId="52886216" w14:textId="77777777" w:rsidR="004C7C5B" w:rsidRDefault="004C7C5B" w:rsidP="00E55B5B">
            <w:pPr>
              <w:pStyle w:val="Grid"/>
              <w:rPr>
                <w:lang w:val="fi-FI"/>
              </w:rPr>
            </w:pPr>
          </w:p>
        </w:tc>
        <w:tc>
          <w:tcPr>
            <w:tcW w:w="3618" w:type="dxa"/>
          </w:tcPr>
          <w:p w14:paraId="5527D316" w14:textId="77777777" w:rsidR="004C7C5B" w:rsidRDefault="004C7C5B" w:rsidP="00E55B5B">
            <w:pPr>
              <w:pStyle w:val="Grid"/>
              <w:rPr>
                <w:lang w:val="fi-FI"/>
              </w:rPr>
            </w:pPr>
          </w:p>
        </w:tc>
        <w:tc>
          <w:tcPr>
            <w:tcW w:w="1688" w:type="dxa"/>
          </w:tcPr>
          <w:p w14:paraId="73D9DED0" w14:textId="77777777" w:rsidR="004C7C5B" w:rsidRDefault="004C7C5B" w:rsidP="00E55B5B">
            <w:pPr>
              <w:pStyle w:val="Grid"/>
              <w:rPr>
                <w:lang w:val="fi-FI"/>
              </w:rPr>
            </w:pPr>
          </w:p>
        </w:tc>
      </w:tr>
      <w:tr w:rsidR="004C7C5B" w14:paraId="0E9AF9A5" w14:textId="77777777" w:rsidTr="004C7C5B">
        <w:trPr>
          <w:trHeight w:val="350"/>
        </w:trPr>
        <w:tc>
          <w:tcPr>
            <w:tcW w:w="490" w:type="dxa"/>
          </w:tcPr>
          <w:p w14:paraId="75FDE705" w14:textId="77777777" w:rsidR="004C7C5B" w:rsidRDefault="004C7C5B" w:rsidP="00E55B5B">
            <w:pPr>
              <w:pStyle w:val="Grid"/>
              <w:rPr>
                <w:lang w:val="fi-FI"/>
              </w:rPr>
            </w:pPr>
          </w:p>
        </w:tc>
        <w:tc>
          <w:tcPr>
            <w:tcW w:w="1055" w:type="dxa"/>
          </w:tcPr>
          <w:p w14:paraId="2894942B" w14:textId="77777777" w:rsidR="004C7C5B" w:rsidRDefault="004C7C5B" w:rsidP="00E55B5B">
            <w:pPr>
              <w:pStyle w:val="Grid"/>
              <w:rPr>
                <w:lang w:val="fi-FI"/>
              </w:rPr>
            </w:pPr>
          </w:p>
        </w:tc>
        <w:tc>
          <w:tcPr>
            <w:tcW w:w="2291" w:type="dxa"/>
          </w:tcPr>
          <w:p w14:paraId="6704F815" w14:textId="77777777" w:rsidR="004C7C5B" w:rsidRDefault="004C7C5B" w:rsidP="00E55B5B">
            <w:pPr>
              <w:pStyle w:val="Grid"/>
              <w:rPr>
                <w:lang w:val="fi-FI"/>
              </w:rPr>
            </w:pPr>
          </w:p>
        </w:tc>
        <w:tc>
          <w:tcPr>
            <w:tcW w:w="3618" w:type="dxa"/>
          </w:tcPr>
          <w:p w14:paraId="44AE1BE4" w14:textId="77777777" w:rsidR="004C7C5B" w:rsidRDefault="004C7C5B" w:rsidP="00E55B5B">
            <w:pPr>
              <w:pStyle w:val="Grid"/>
              <w:rPr>
                <w:lang w:val="fi-FI"/>
              </w:rPr>
            </w:pPr>
          </w:p>
        </w:tc>
        <w:tc>
          <w:tcPr>
            <w:tcW w:w="1688" w:type="dxa"/>
          </w:tcPr>
          <w:p w14:paraId="6670C0A2" w14:textId="77777777" w:rsidR="004C7C5B" w:rsidRDefault="004C7C5B" w:rsidP="00E55B5B">
            <w:pPr>
              <w:pStyle w:val="Grid"/>
              <w:rPr>
                <w:lang w:val="fi-FI"/>
              </w:rPr>
            </w:pPr>
          </w:p>
        </w:tc>
      </w:tr>
      <w:tr w:rsidR="004C7C5B" w14:paraId="5175BCF7" w14:textId="77777777" w:rsidTr="004C7C5B">
        <w:trPr>
          <w:trHeight w:val="331"/>
        </w:trPr>
        <w:tc>
          <w:tcPr>
            <w:tcW w:w="490" w:type="dxa"/>
          </w:tcPr>
          <w:p w14:paraId="6A67ECE8" w14:textId="77777777" w:rsidR="004C7C5B" w:rsidRDefault="004C7C5B" w:rsidP="00E55B5B">
            <w:pPr>
              <w:pStyle w:val="Grid"/>
              <w:rPr>
                <w:lang w:val="fi-FI"/>
              </w:rPr>
            </w:pPr>
          </w:p>
        </w:tc>
        <w:tc>
          <w:tcPr>
            <w:tcW w:w="1055" w:type="dxa"/>
          </w:tcPr>
          <w:p w14:paraId="2FF86270" w14:textId="77777777" w:rsidR="004C7C5B" w:rsidRDefault="004C7C5B" w:rsidP="00E55B5B">
            <w:pPr>
              <w:pStyle w:val="Grid"/>
              <w:rPr>
                <w:lang w:val="fi-FI"/>
              </w:rPr>
            </w:pPr>
          </w:p>
        </w:tc>
        <w:tc>
          <w:tcPr>
            <w:tcW w:w="2291" w:type="dxa"/>
          </w:tcPr>
          <w:p w14:paraId="66E53A94" w14:textId="77777777" w:rsidR="004C7C5B" w:rsidRDefault="004C7C5B" w:rsidP="00E55B5B">
            <w:pPr>
              <w:pStyle w:val="Grid"/>
              <w:rPr>
                <w:lang w:val="fi-FI"/>
              </w:rPr>
            </w:pPr>
          </w:p>
        </w:tc>
        <w:tc>
          <w:tcPr>
            <w:tcW w:w="3618" w:type="dxa"/>
          </w:tcPr>
          <w:p w14:paraId="03051C15" w14:textId="77777777" w:rsidR="004C7C5B" w:rsidRDefault="004C7C5B" w:rsidP="00E55B5B">
            <w:pPr>
              <w:pStyle w:val="Grid"/>
              <w:rPr>
                <w:lang w:val="fi-FI"/>
              </w:rPr>
            </w:pPr>
          </w:p>
        </w:tc>
        <w:tc>
          <w:tcPr>
            <w:tcW w:w="1688" w:type="dxa"/>
          </w:tcPr>
          <w:p w14:paraId="7612FCB6" w14:textId="77777777" w:rsidR="004C7C5B" w:rsidRDefault="004C7C5B" w:rsidP="00E55B5B">
            <w:pPr>
              <w:pStyle w:val="Grid"/>
              <w:rPr>
                <w:lang w:val="fi-FI"/>
              </w:rPr>
            </w:pPr>
          </w:p>
        </w:tc>
      </w:tr>
    </w:tbl>
    <w:p w14:paraId="2CDF4166" w14:textId="77777777" w:rsidR="008F27D4" w:rsidRDefault="00156B0F" w:rsidP="008F27D4">
      <w:pPr>
        <w:pStyle w:val="Otsikko1"/>
        <w:keepLines w:val="0"/>
        <w:numPr>
          <w:ilvl w:val="0"/>
          <w:numId w:val="7"/>
        </w:numPr>
        <w:spacing w:before="100" w:beforeAutospacing="1" w:after="100" w:afterAutospacing="1" w:line="240" w:lineRule="auto"/>
        <w:ind w:left="0" w:firstLine="0"/>
        <w:jc w:val="left"/>
      </w:pPr>
      <w:bookmarkStart w:id="4" w:name="_Toc534811255"/>
      <w:r>
        <w:lastRenderedPageBreak/>
        <w:t>KÄYTTÄJÄRYHMÄT</w:t>
      </w:r>
      <w:bookmarkEnd w:id="4"/>
    </w:p>
    <w:p w14:paraId="0BDCAE97" w14:textId="77777777" w:rsidR="008F27D4" w:rsidRDefault="00306EE4" w:rsidP="008F27D4">
      <w:r>
        <w:t>&lt;</w:t>
      </w:r>
      <w:r w:rsidR="008F27D4">
        <w:t>Tunnista ohjelmiston käyttäjäryhmät ja kuvaa, mitkä ovat heidän tarpeensa ja vaatimuksensa ohjelmistolle.</w:t>
      </w:r>
      <w:r>
        <w:t>&gt;</w:t>
      </w:r>
    </w:p>
    <w:p w14:paraId="2C2283BD" w14:textId="77777777" w:rsidR="008F27D4" w:rsidRDefault="008F27D4" w:rsidP="008F27D4"/>
    <w:tbl>
      <w:tblPr>
        <w:tblW w:w="920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93"/>
        <w:gridCol w:w="1062"/>
        <w:gridCol w:w="2306"/>
        <w:gridCol w:w="3642"/>
        <w:gridCol w:w="1699"/>
      </w:tblGrid>
      <w:tr w:rsidR="008F27D4" w14:paraId="569E8CF4" w14:textId="77777777" w:rsidTr="008F27D4">
        <w:trPr>
          <w:trHeight w:val="285"/>
        </w:trPr>
        <w:tc>
          <w:tcPr>
            <w:tcW w:w="493" w:type="dxa"/>
          </w:tcPr>
          <w:p w14:paraId="4324BBEE" w14:textId="77777777" w:rsidR="008F27D4" w:rsidRDefault="008F27D4" w:rsidP="00E55B5B">
            <w:pPr>
              <w:pStyle w:val="Grid"/>
              <w:rPr>
                <w:b/>
                <w:lang w:val="fi-FI"/>
              </w:rPr>
            </w:pPr>
            <w:r>
              <w:rPr>
                <w:b/>
                <w:lang w:val="fi-FI"/>
              </w:rPr>
              <w:t>ID</w:t>
            </w:r>
          </w:p>
        </w:tc>
        <w:tc>
          <w:tcPr>
            <w:tcW w:w="1062" w:type="dxa"/>
          </w:tcPr>
          <w:p w14:paraId="734A843B" w14:textId="77777777" w:rsidR="008F27D4" w:rsidRDefault="008F27D4" w:rsidP="00E55B5B">
            <w:pPr>
              <w:pStyle w:val="Grid"/>
              <w:rPr>
                <w:b/>
                <w:lang w:val="fi-FI"/>
              </w:rPr>
            </w:pPr>
            <w:r>
              <w:rPr>
                <w:b/>
                <w:lang w:val="fi-FI"/>
              </w:rPr>
              <w:t>Pvm</w:t>
            </w:r>
          </w:p>
        </w:tc>
        <w:tc>
          <w:tcPr>
            <w:tcW w:w="2306" w:type="dxa"/>
          </w:tcPr>
          <w:p w14:paraId="0CBFC56C" w14:textId="77777777" w:rsidR="008F27D4" w:rsidRDefault="008F27D4" w:rsidP="00E55B5B">
            <w:pPr>
              <w:pStyle w:val="Grid"/>
              <w:rPr>
                <w:b/>
                <w:lang w:val="fi-FI"/>
              </w:rPr>
            </w:pPr>
            <w:r>
              <w:rPr>
                <w:b/>
                <w:lang w:val="fi-FI"/>
              </w:rPr>
              <w:t>Käyttäjäryhmä</w:t>
            </w:r>
          </w:p>
        </w:tc>
        <w:tc>
          <w:tcPr>
            <w:tcW w:w="3642" w:type="dxa"/>
          </w:tcPr>
          <w:p w14:paraId="3405689F" w14:textId="77777777" w:rsidR="008F27D4" w:rsidRDefault="008F27D4" w:rsidP="00E55B5B">
            <w:pPr>
              <w:pStyle w:val="Grid"/>
              <w:rPr>
                <w:b/>
                <w:lang w:val="fi-FI"/>
              </w:rPr>
            </w:pPr>
            <w:r>
              <w:rPr>
                <w:b/>
                <w:lang w:val="fi-FI"/>
              </w:rPr>
              <w:t>Kuvaus ja rooli</w:t>
            </w:r>
          </w:p>
        </w:tc>
        <w:tc>
          <w:tcPr>
            <w:tcW w:w="1699" w:type="dxa"/>
          </w:tcPr>
          <w:p w14:paraId="4E8B71EE" w14:textId="77777777" w:rsidR="008F27D4" w:rsidRDefault="008F27D4" w:rsidP="00E55B5B">
            <w:pPr>
              <w:pStyle w:val="Grid"/>
              <w:rPr>
                <w:b/>
                <w:lang w:val="fi-FI"/>
              </w:rPr>
            </w:pPr>
            <w:r>
              <w:rPr>
                <w:b/>
                <w:lang w:val="fi-FI"/>
              </w:rPr>
              <w:t>Huomautuksia</w:t>
            </w:r>
          </w:p>
        </w:tc>
      </w:tr>
      <w:tr w:rsidR="008F27D4" w14:paraId="6DAB3FCE" w14:textId="77777777" w:rsidTr="008F27D4">
        <w:trPr>
          <w:trHeight w:val="288"/>
        </w:trPr>
        <w:tc>
          <w:tcPr>
            <w:tcW w:w="493" w:type="dxa"/>
          </w:tcPr>
          <w:p w14:paraId="1B925026" w14:textId="77777777" w:rsidR="008F27D4" w:rsidRDefault="008F27D4" w:rsidP="00E55B5B">
            <w:pPr>
              <w:pStyle w:val="Grid"/>
              <w:rPr>
                <w:lang w:val="fi-FI"/>
              </w:rPr>
            </w:pPr>
          </w:p>
        </w:tc>
        <w:tc>
          <w:tcPr>
            <w:tcW w:w="1062" w:type="dxa"/>
          </w:tcPr>
          <w:p w14:paraId="57197DAC" w14:textId="77777777" w:rsidR="008F27D4" w:rsidRDefault="008F27D4" w:rsidP="00E55B5B">
            <w:pPr>
              <w:pStyle w:val="Grid"/>
              <w:rPr>
                <w:lang w:val="fi-FI"/>
              </w:rPr>
            </w:pPr>
          </w:p>
        </w:tc>
        <w:tc>
          <w:tcPr>
            <w:tcW w:w="2306" w:type="dxa"/>
          </w:tcPr>
          <w:p w14:paraId="07F70E59" w14:textId="77777777" w:rsidR="008F27D4" w:rsidRDefault="008F27D4" w:rsidP="00E55B5B">
            <w:pPr>
              <w:pStyle w:val="Grid"/>
              <w:rPr>
                <w:lang w:val="fi-FI"/>
              </w:rPr>
            </w:pPr>
          </w:p>
        </w:tc>
        <w:tc>
          <w:tcPr>
            <w:tcW w:w="3642" w:type="dxa"/>
          </w:tcPr>
          <w:p w14:paraId="2BEE1E29" w14:textId="77777777" w:rsidR="008F27D4" w:rsidRDefault="008F27D4" w:rsidP="00E55B5B">
            <w:pPr>
              <w:pStyle w:val="Grid"/>
              <w:rPr>
                <w:lang w:val="fi-FI"/>
              </w:rPr>
            </w:pPr>
          </w:p>
        </w:tc>
        <w:tc>
          <w:tcPr>
            <w:tcW w:w="1699" w:type="dxa"/>
          </w:tcPr>
          <w:p w14:paraId="6907DCB7" w14:textId="77777777" w:rsidR="008F27D4" w:rsidRDefault="008F27D4" w:rsidP="00E55B5B">
            <w:pPr>
              <w:pStyle w:val="Grid"/>
              <w:rPr>
                <w:lang w:val="fi-FI"/>
              </w:rPr>
            </w:pPr>
          </w:p>
        </w:tc>
      </w:tr>
      <w:tr w:rsidR="008F27D4" w14:paraId="0EE05CCC" w14:textId="77777777" w:rsidTr="008F27D4">
        <w:trPr>
          <w:trHeight w:val="304"/>
        </w:trPr>
        <w:tc>
          <w:tcPr>
            <w:tcW w:w="493" w:type="dxa"/>
          </w:tcPr>
          <w:p w14:paraId="5DBBAE2E" w14:textId="77777777" w:rsidR="008F27D4" w:rsidRDefault="008F27D4" w:rsidP="00E55B5B">
            <w:pPr>
              <w:pStyle w:val="Grid"/>
              <w:rPr>
                <w:lang w:val="fi-FI"/>
              </w:rPr>
            </w:pPr>
          </w:p>
        </w:tc>
        <w:tc>
          <w:tcPr>
            <w:tcW w:w="1062" w:type="dxa"/>
          </w:tcPr>
          <w:p w14:paraId="04160DBB" w14:textId="77777777" w:rsidR="008F27D4" w:rsidRDefault="008F27D4" w:rsidP="00E55B5B">
            <w:pPr>
              <w:pStyle w:val="Grid"/>
              <w:rPr>
                <w:lang w:val="fi-FI"/>
              </w:rPr>
            </w:pPr>
          </w:p>
        </w:tc>
        <w:tc>
          <w:tcPr>
            <w:tcW w:w="2306" w:type="dxa"/>
          </w:tcPr>
          <w:p w14:paraId="5D196B71" w14:textId="77777777" w:rsidR="008F27D4" w:rsidRDefault="008F27D4" w:rsidP="00E55B5B">
            <w:pPr>
              <w:pStyle w:val="Grid"/>
              <w:rPr>
                <w:lang w:val="fi-FI"/>
              </w:rPr>
            </w:pPr>
          </w:p>
        </w:tc>
        <w:tc>
          <w:tcPr>
            <w:tcW w:w="3642" w:type="dxa"/>
          </w:tcPr>
          <w:p w14:paraId="333BA3D8" w14:textId="77777777" w:rsidR="008F27D4" w:rsidRDefault="008F27D4" w:rsidP="00E55B5B">
            <w:pPr>
              <w:pStyle w:val="Grid"/>
              <w:rPr>
                <w:lang w:val="fi-FI"/>
              </w:rPr>
            </w:pPr>
          </w:p>
        </w:tc>
        <w:tc>
          <w:tcPr>
            <w:tcW w:w="1699" w:type="dxa"/>
          </w:tcPr>
          <w:p w14:paraId="12096E7D" w14:textId="77777777" w:rsidR="008F27D4" w:rsidRDefault="008F27D4" w:rsidP="00E55B5B">
            <w:pPr>
              <w:pStyle w:val="Grid"/>
              <w:rPr>
                <w:lang w:val="fi-FI"/>
              </w:rPr>
            </w:pPr>
          </w:p>
        </w:tc>
      </w:tr>
      <w:tr w:rsidR="008F27D4" w14:paraId="52E341BB" w14:textId="77777777" w:rsidTr="008F27D4">
        <w:trPr>
          <w:trHeight w:val="304"/>
        </w:trPr>
        <w:tc>
          <w:tcPr>
            <w:tcW w:w="493" w:type="dxa"/>
          </w:tcPr>
          <w:p w14:paraId="5054B81A" w14:textId="77777777" w:rsidR="008F27D4" w:rsidRDefault="008F27D4" w:rsidP="00E55B5B">
            <w:pPr>
              <w:pStyle w:val="Grid"/>
              <w:rPr>
                <w:lang w:val="fi-FI"/>
              </w:rPr>
            </w:pPr>
          </w:p>
        </w:tc>
        <w:tc>
          <w:tcPr>
            <w:tcW w:w="1062" w:type="dxa"/>
          </w:tcPr>
          <w:p w14:paraId="5D27ADE9" w14:textId="77777777" w:rsidR="008F27D4" w:rsidRDefault="008F27D4" w:rsidP="00E55B5B">
            <w:pPr>
              <w:pStyle w:val="Grid"/>
              <w:rPr>
                <w:lang w:val="fi-FI"/>
              </w:rPr>
            </w:pPr>
          </w:p>
        </w:tc>
        <w:tc>
          <w:tcPr>
            <w:tcW w:w="2306" w:type="dxa"/>
          </w:tcPr>
          <w:p w14:paraId="5647B622" w14:textId="77777777" w:rsidR="008F27D4" w:rsidRDefault="008F27D4" w:rsidP="00E55B5B">
            <w:pPr>
              <w:pStyle w:val="Grid"/>
              <w:rPr>
                <w:lang w:val="fi-FI"/>
              </w:rPr>
            </w:pPr>
          </w:p>
        </w:tc>
        <w:tc>
          <w:tcPr>
            <w:tcW w:w="3642" w:type="dxa"/>
          </w:tcPr>
          <w:p w14:paraId="1823252C" w14:textId="77777777" w:rsidR="008F27D4" w:rsidRDefault="008F27D4" w:rsidP="00E55B5B">
            <w:pPr>
              <w:pStyle w:val="Grid"/>
              <w:rPr>
                <w:lang w:val="fi-FI"/>
              </w:rPr>
            </w:pPr>
          </w:p>
        </w:tc>
        <w:tc>
          <w:tcPr>
            <w:tcW w:w="1699" w:type="dxa"/>
          </w:tcPr>
          <w:p w14:paraId="1755D544" w14:textId="77777777" w:rsidR="008F27D4" w:rsidRDefault="008F27D4" w:rsidP="00E55B5B">
            <w:pPr>
              <w:pStyle w:val="Grid"/>
              <w:rPr>
                <w:lang w:val="fi-FI"/>
              </w:rPr>
            </w:pPr>
          </w:p>
        </w:tc>
      </w:tr>
      <w:tr w:rsidR="008F27D4" w14:paraId="6AB1F2D5" w14:textId="77777777" w:rsidTr="008F27D4">
        <w:trPr>
          <w:trHeight w:val="288"/>
        </w:trPr>
        <w:tc>
          <w:tcPr>
            <w:tcW w:w="493" w:type="dxa"/>
          </w:tcPr>
          <w:p w14:paraId="735D8D54" w14:textId="77777777" w:rsidR="008F27D4" w:rsidRDefault="008F27D4" w:rsidP="00E55B5B">
            <w:pPr>
              <w:pStyle w:val="Grid"/>
              <w:rPr>
                <w:lang w:val="fi-FI"/>
              </w:rPr>
            </w:pPr>
          </w:p>
        </w:tc>
        <w:tc>
          <w:tcPr>
            <w:tcW w:w="1062" w:type="dxa"/>
          </w:tcPr>
          <w:p w14:paraId="6703CD05" w14:textId="77777777" w:rsidR="008F27D4" w:rsidRDefault="008F27D4" w:rsidP="00E55B5B">
            <w:pPr>
              <w:pStyle w:val="Grid"/>
              <w:rPr>
                <w:lang w:val="fi-FI"/>
              </w:rPr>
            </w:pPr>
          </w:p>
        </w:tc>
        <w:tc>
          <w:tcPr>
            <w:tcW w:w="2306" w:type="dxa"/>
          </w:tcPr>
          <w:p w14:paraId="17DD1C40" w14:textId="77777777" w:rsidR="008F27D4" w:rsidRDefault="008F27D4" w:rsidP="00E55B5B">
            <w:pPr>
              <w:pStyle w:val="Grid"/>
              <w:rPr>
                <w:lang w:val="fi-FI"/>
              </w:rPr>
            </w:pPr>
          </w:p>
        </w:tc>
        <w:tc>
          <w:tcPr>
            <w:tcW w:w="3642" w:type="dxa"/>
          </w:tcPr>
          <w:p w14:paraId="18917827" w14:textId="77777777" w:rsidR="008F27D4" w:rsidRDefault="008F27D4" w:rsidP="00E55B5B">
            <w:pPr>
              <w:pStyle w:val="Grid"/>
              <w:rPr>
                <w:lang w:val="fi-FI"/>
              </w:rPr>
            </w:pPr>
          </w:p>
        </w:tc>
        <w:tc>
          <w:tcPr>
            <w:tcW w:w="1699" w:type="dxa"/>
          </w:tcPr>
          <w:p w14:paraId="1FBB2CCA" w14:textId="77777777" w:rsidR="008F27D4" w:rsidRDefault="008F27D4" w:rsidP="00E55B5B">
            <w:pPr>
              <w:pStyle w:val="Grid"/>
              <w:rPr>
                <w:lang w:val="fi-FI"/>
              </w:rPr>
            </w:pPr>
          </w:p>
        </w:tc>
      </w:tr>
    </w:tbl>
    <w:p w14:paraId="47BDD116" w14:textId="77777777" w:rsidR="004C7C5B" w:rsidRDefault="004C7C5B" w:rsidP="004E7C35">
      <w:pPr>
        <w:rPr>
          <w:sz w:val="28"/>
          <w:szCs w:val="28"/>
        </w:rPr>
      </w:pPr>
    </w:p>
    <w:p w14:paraId="580B0E8F" w14:textId="7928AEB0" w:rsidR="008D5B72" w:rsidRDefault="00A344B0" w:rsidP="008D5B72">
      <w:pPr>
        <w:pStyle w:val="Otsikko1"/>
        <w:keepLines w:val="0"/>
        <w:numPr>
          <w:ilvl w:val="0"/>
          <w:numId w:val="7"/>
        </w:numPr>
        <w:spacing w:before="100" w:beforeAutospacing="1" w:after="100" w:afterAutospacing="1" w:line="240" w:lineRule="auto"/>
        <w:ind w:left="0" w:firstLine="0"/>
        <w:jc w:val="left"/>
      </w:pPr>
      <w:bookmarkStart w:id="5" w:name="_Toc534811256"/>
      <w:r>
        <w:t xml:space="preserve">LISTA </w:t>
      </w:r>
      <w:r w:rsidR="00156B0F">
        <w:t>KÄYTTÖTAPAUK</w:t>
      </w:r>
      <w:r>
        <w:t>SISTA</w:t>
      </w:r>
      <w:bookmarkEnd w:id="5"/>
    </w:p>
    <w:p w14:paraId="3B3A6E6C" w14:textId="01CF3D25" w:rsidR="008D5B72" w:rsidRDefault="00A344B0" w:rsidP="008D5B72">
      <w:r>
        <w:t xml:space="preserve">Listaa tähän työtä varten </w:t>
      </w:r>
      <w:proofErr w:type="spellStart"/>
      <w:r>
        <w:t>speksatut</w:t>
      </w:r>
      <w:proofErr w:type="spellEnd"/>
      <w:r>
        <w:t xml:space="preserve"> käyttötapaukset. </w:t>
      </w:r>
      <w:proofErr w:type="spellStart"/>
      <w:r>
        <w:t>Käytöttapauksia</w:t>
      </w:r>
      <w:proofErr w:type="spellEnd"/>
      <w:r>
        <w:t xml:space="preserve"> pitää olla </w:t>
      </w:r>
      <w:r w:rsidR="00D71030">
        <w:t>3</w:t>
      </w:r>
      <w:r>
        <w:t xml:space="preserve">*&lt;ryhmän koko&gt; kappaletta ja niiden tulee kuvata ei-triviaaleja käyttötapauksia. </w:t>
      </w:r>
      <w:r w:rsidR="008D5B72">
        <w:t xml:space="preserve">Laita </w:t>
      </w:r>
      <w:r>
        <w:t xml:space="preserve">varsinaiset </w:t>
      </w:r>
      <w:r w:rsidR="008D5B72">
        <w:t xml:space="preserve">käyttötapauskuvaukset </w:t>
      </w:r>
      <w:r>
        <w:t>ja niitä koskeva käyttötapaus (</w:t>
      </w:r>
      <w:proofErr w:type="spellStart"/>
      <w:r>
        <w:t>use</w:t>
      </w:r>
      <w:proofErr w:type="spellEnd"/>
      <w:r>
        <w:t xml:space="preserve"> </w:t>
      </w:r>
      <w:proofErr w:type="gramStart"/>
      <w:r>
        <w:t>case)-</w:t>
      </w:r>
      <w:proofErr w:type="gramEnd"/>
      <w:r>
        <w:t xml:space="preserve">kaaviot </w:t>
      </w:r>
      <w:r w:rsidR="008D5B72">
        <w:t xml:space="preserve">liitteeseen 2. </w:t>
      </w:r>
    </w:p>
    <w:p w14:paraId="4BAB0358" w14:textId="77777777" w:rsidR="008D5B72" w:rsidRDefault="008D5B72" w:rsidP="008D5B72"/>
    <w:p w14:paraId="7E36E09A" w14:textId="7EC2071E" w:rsidR="00447AE0" w:rsidRPr="00447AE0" w:rsidRDefault="00156B0F" w:rsidP="00447AE0">
      <w:pPr>
        <w:pStyle w:val="Otsikko1"/>
        <w:keepLines w:val="0"/>
        <w:numPr>
          <w:ilvl w:val="0"/>
          <w:numId w:val="7"/>
        </w:numPr>
        <w:spacing w:before="100" w:beforeAutospacing="1" w:after="100" w:afterAutospacing="1" w:line="240" w:lineRule="auto"/>
        <w:ind w:left="0" w:firstLine="0"/>
        <w:jc w:val="left"/>
      </w:pPr>
      <w:bookmarkStart w:id="6" w:name="_Toc534811257"/>
      <w:r>
        <w:t>OLETTAMUKSET</w:t>
      </w:r>
      <w:bookmarkEnd w:id="6"/>
    </w:p>
    <w:p w14:paraId="39426D8F" w14:textId="6AD7A52E" w:rsidR="00447AE0" w:rsidRDefault="00306EE4" w:rsidP="008D5B72">
      <w:r>
        <w:t>&lt;</w:t>
      </w:r>
      <w:r w:rsidR="008D5B72">
        <w:t>Kirjaa tähän, millaisia olettamuksia olet vaatimuksia listatessasi ja käyttötapauksia kuvatessasi tehnyt</w:t>
      </w:r>
      <w:r w:rsidR="00456ED7">
        <w:t>. Oletukset voivat liittyä esimerkiksi siihen, millainen laitteisto käyttäjällä on: näytön resoluutio, prosessorin nopeus muistin määrä ja niin edelleen. Lisäksi olettamuksia voi olla liittyen esimeriksi käyttäjäryhmien osaamiseen ja kokemukseen, mikä vaikuttaa sovelluksen suunnitteluun.</w:t>
      </w:r>
      <w:r w:rsidR="008D5B72">
        <w:t xml:space="preserve"> </w:t>
      </w:r>
      <w:r>
        <w:t>&gt;</w:t>
      </w:r>
    </w:p>
    <w:p w14:paraId="6DE8C0EE" w14:textId="77777777" w:rsidR="00447AE0" w:rsidRDefault="00447AE0">
      <w:pPr>
        <w:spacing w:line="240" w:lineRule="auto"/>
        <w:jc w:val="left"/>
      </w:pPr>
      <w:r>
        <w:br w:type="page"/>
      </w:r>
    </w:p>
    <w:p w14:paraId="6B9FC1B8" w14:textId="77777777" w:rsidR="008D5B72" w:rsidRDefault="008D5B72" w:rsidP="008D5B72"/>
    <w:p w14:paraId="6EA52F75" w14:textId="0FA8A9A1" w:rsidR="00447AE0" w:rsidRDefault="00447AE0" w:rsidP="008D5B72"/>
    <w:p w14:paraId="54802FD2" w14:textId="22B18D30" w:rsidR="00447AE0" w:rsidRDefault="00447AE0" w:rsidP="00447AE0">
      <w:pPr>
        <w:pStyle w:val="Otsikko1"/>
      </w:pPr>
      <w:r>
        <w:t>PROJEKTISUUNNITELMA</w:t>
      </w:r>
    </w:p>
    <w:p w14:paraId="47C22EA9" w14:textId="77777777" w:rsidR="00447AE0" w:rsidRPr="00447AE0" w:rsidRDefault="00447AE0" w:rsidP="00447AE0">
      <w:pPr>
        <w:spacing w:before="100" w:beforeAutospacing="1" w:after="100" w:afterAutospacing="1" w:line="240" w:lineRule="auto"/>
        <w:jc w:val="left"/>
        <w:rPr>
          <w:rFonts w:eastAsia="Times New Roman"/>
          <w:sz w:val="36"/>
          <w:szCs w:val="36"/>
          <w:lang w:eastAsia="fi-FI"/>
        </w:rPr>
      </w:pPr>
      <w:r w:rsidRPr="00447AE0">
        <w:rPr>
          <w:rFonts w:eastAsia="Times New Roman"/>
          <w:b/>
          <w:bCs/>
          <w:sz w:val="36"/>
          <w:szCs w:val="36"/>
          <w:lang w:eastAsia="fi-FI"/>
        </w:rPr>
        <w:t xml:space="preserve">Projektin nimi ja projektisuunnitelman laatijat </w:t>
      </w:r>
    </w:p>
    <w:p w14:paraId="7F84E69A"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Tausta</w:t>
      </w:r>
      <w:r w:rsidRPr="00447AE0">
        <w:rPr>
          <w:rFonts w:eastAsia="Times New Roman"/>
          <w:szCs w:val="24"/>
          <w:lang w:eastAsia="fi-FI"/>
        </w:rPr>
        <w:t xml:space="preserve"> </w:t>
      </w:r>
    </w:p>
    <w:p w14:paraId="288FA0A7"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Lyhyt kuvaus yrityksen tämän hetken tilanteesta. Selvitys siitä, miksi projekti käynnistetään. </w:t>
      </w:r>
    </w:p>
    <w:p w14:paraId="2912E024"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Tavoite</w:t>
      </w:r>
      <w:r w:rsidRPr="00447AE0">
        <w:rPr>
          <w:rFonts w:eastAsia="Times New Roman"/>
          <w:szCs w:val="24"/>
          <w:lang w:eastAsia="fi-FI"/>
        </w:rPr>
        <w:t xml:space="preserve"> </w:t>
      </w:r>
    </w:p>
    <w:p w14:paraId="542D84C4"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Projektin kokonaistavoite ja osatavoitteet: mihin pyritään? </w:t>
      </w:r>
    </w:p>
    <w:p w14:paraId="714B3C2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Rajaus</w:t>
      </w:r>
      <w:r w:rsidRPr="00447AE0">
        <w:rPr>
          <w:rFonts w:eastAsia="Times New Roman"/>
          <w:szCs w:val="24"/>
          <w:lang w:eastAsia="fi-FI"/>
        </w:rPr>
        <w:t xml:space="preserve"> </w:t>
      </w:r>
    </w:p>
    <w:p w14:paraId="6E50768B"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mitä projektissa ei tehdä. </w:t>
      </w:r>
    </w:p>
    <w:p w14:paraId="1FE0976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Ympäristö</w:t>
      </w:r>
      <w:r w:rsidRPr="00447AE0">
        <w:rPr>
          <w:rFonts w:eastAsia="Times New Roman"/>
          <w:szCs w:val="24"/>
          <w:lang w:eastAsia="fi-FI"/>
        </w:rPr>
        <w:t xml:space="preserve"> </w:t>
      </w:r>
    </w:p>
    <w:p w14:paraId="061DFDDA"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Luonnehditaan ympäristöä, jossa yritys toimii ja jossa tulevan verkkopalvelun pitäisi toimia. </w:t>
      </w:r>
    </w:p>
    <w:p w14:paraId="6C79F12D" w14:textId="77777777" w:rsidR="00447AE0" w:rsidRPr="00447AE0" w:rsidRDefault="00447AE0" w:rsidP="00447AE0">
      <w:pPr>
        <w:spacing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Tehtävät </w:t>
      </w:r>
    </w:p>
    <w:p w14:paraId="1D264DBA" w14:textId="4DEC0896"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szCs w:val="24"/>
          <w:lang w:eastAsia="fi-FI"/>
        </w:rPr>
        <w:t xml:space="preserve">Luetellaan projektin </w:t>
      </w:r>
      <w:r w:rsidR="009C48D4">
        <w:rPr>
          <w:rFonts w:eastAsia="Times New Roman"/>
          <w:szCs w:val="24"/>
          <w:lang w:eastAsia="fi-FI"/>
        </w:rPr>
        <w:t>pää</w:t>
      </w:r>
      <w:r w:rsidRPr="00447AE0">
        <w:rPr>
          <w:rFonts w:eastAsia="Times New Roman"/>
          <w:szCs w:val="24"/>
          <w:lang w:eastAsia="fi-FI"/>
        </w:rPr>
        <w:t>tehtävät</w:t>
      </w:r>
      <w:r w:rsidR="009C48D4">
        <w:rPr>
          <w:rFonts w:eastAsia="Times New Roman"/>
          <w:szCs w:val="24"/>
          <w:lang w:eastAsia="fi-FI"/>
        </w:rPr>
        <w:t xml:space="preserve"> ja miten ne liittyvät (osa-)tavoitteisiin</w:t>
      </w:r>
      <w:r w:rsidRPr="00447AE0">
        <w:rPr>
          <w:rFonts w:eastAsia="Times New Roman"/>
          <w:szCs w:val="24"/>
          <w:lang w:eastAsia="fi-FI"/>
        </w:rPr>
        <w:t xml:space="preserve">. Tämä voidaan yhdistää seuraavaan kohtaan ja esittää taulukkona tehtävät ja niiden suoritusaikataulu. </w:t>
      </w:r>
    </w:p>
    <w:p w14:paraId="61808E24"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Aikataulu </w:t>
      </w:r>
    </w:p>
    <w:p w14:paraId="1BD9F66A"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szCs w:val="24"/>
          <w:lang w:eastAsia="fi-FI"/>
        </w:rPr>
        <w:t xml:space="preserve">Kuvataan projektin aikataulu. Tähän voidaan yhdistää edellä olevat tehtävät sekä seuraava kohta, tarkistuspisteet. </w:t>
      </w:r>
    </w:p>
    <w:p w14:paraId="13CEF33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Tarkistuspisteet</w:t>
      </w:r>
      <w:r w:rsidRPr="00447AE0">
        <w:rPr>
          <w:rFonts w:eastAsia="Times New Roman"/>
          <w:szCs w:val="24"/>
          <w:lang w:eastAsia="fi-FI"/>
        </w:rPr>
        <w:t xml:space="preserve"> </w:t>
      </w:r>
    </w:p>
    <w:p w14:paraId="05561D84" w14:textId="406BE8F5" w:rsidR="00447AE0" w:rsidRPr="00447AE0" w:rsidRDefault="00447AE0" w:rsidP="00447AE0">
      <w:pPr>
        <w:spacing w:before="100"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miten tarkistuspisteet ajoittuvat kalenterin ja projektin vaiheiden mukaan ja kuvataan, mitä asioita kussakin tarkistuspisteessä tarkastellaan. </w:t>
      </w:r>
      <w:r w:rsidR="009C48D4">
        <w:rPr>
          <w:rFonts w:eastAsia="Times New Roman"/>
          <w:szCs w:val="24"/>
          <w:lang w:eastAsia="fi-FI"/>
        </w:rPr>
        <w:t xml:space="preserve">Tämän, aikataulun ja tehtävät voi myös esittää </w:t>
      </w:r>
      <w:proofErr w:type="spellStart"/>
      <w:r w:rsidR="009C48D4">
        <w:rPr>
          <w:rFonts w:eastAsia="Times New Roman"/>
          <w:szCs w:val="24"/>
          <w:lang w:eastAsia="fi-FI"/>
        </w:rPr>
        <w:t>timeline</w:t>
      </w:r>
      <w:proofErr w:type="spellEnd"/>
      <w:r w:rsidR="009C48D4">
        <w:rPr>
          <w:rFonts w:eastAsia="Times New Roman"/>
          <w:szCs w:val="24"/>
          <w:lang w:eastAsia="fi-FI"/>
        </w:rPr>
        <w:t>-muodossa tai taulukkona.</w:t>
      </w:r>
    </w:p>
    <w:p w14:paraId="2C6A483D"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Kustannukset</w:t>
      </w:r>
      <w:r w:rsidRPr="00447AE0">
        <w:rPr>
          <w:rFonts w:eastAsia="Times New Roman"/>
          <w:szCs w:val="24"/>
          <w:lang w:eastAsia="fi-FI"/>
        </w:rPr>
        <w:t xml:space="preserve"> </w:t>
      </w:r>
    </w:p>
    <w:p w14:paraId="04621A50" w14:textId="6A7F590E" w:rsidR="00447AE0" w:rsidRPr="00447AE0" w:rsidRDefault="009C48D4" w:rsidP="00447AE0">
      <w:pPr>
        <w:spacing w:beforeAutospacing="1" w:afterAutospacing="1" w:line="240" w:lineRule="auto"/>
        <w:jc w:val="left"/>
        <w:rPr>
          <w:rFonts w:eastAsia="Times New Roman"/>
          <w:szCs w:val="24"/>
          <w:lang w:eastAsia="fi-FI"/>
        </w:rPr>
      </w:pPr>
      <w:r>
        <w:rPr>
          <w:rFonts w:eastAsia="Times New Roman"/>
          <w:szCs w:val="24"/>
          <w:lang w:eastAsia="fi-FI"/>
        </w:rPr>
        <w:t>&lt;</w:t>
      </w:r>
      <w:r w:rsidR="00447AE0" w:rsidRPr="00447AE0">
        <w:rPr>
          <w:rFonts w:eastAsia="Times New Roman"/>
          <w:szCs w:val="24"/>
          <w:lang w:eastAsia="fi-FI"/>
        </w:rPr>
        <w:t>Esitetään projektin kustannukset</w:t>
      </w:r>
      <w:r>
        <w:rPr>
          <w:rFonts w:eastAsia="Times New Roman"/>
          <w:szCs w:val="24"/>
          <w:lang w:eastAsia="fi-FI"/>
        </w:rPr>
        <w:t>; Tässä suunnitelmassa riittää arvio siitä, paljonko kokonaisuus voisi maksaa ja miten se arviolta tulisi jakautumaan.&gt;</w:t>
      </w:r>
    </w:p>
    <w:p w14:paraId="429833D9" w14:textId="7CC2FEDF"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Riskianalyysi</w:t>
      </w:r>
      <w:r w:rsidRPr="00447AE0">
        <w:rPr>
          <w:rFonts w:eastAsia="Times New Roman"/>
          <w:szCs w:val="24"/>
          <w:lang w:eastAsia="fi-FI"/>
        </w:rPr>
        <w:t xml:space="preserve"> </w:t>
      </w:r>
    </w:p>
    <w:p w14:paraId="6409DBEE" w14:textId="21AF848C" w:rsid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Kuvataan mahdolliset riskit, niiden vakavuus, syyt ja mahdollisuudet ehkäistä riskiä. Riskianalyysi voidaan esittää taulukkona</w:t>
      </w:r>
      <w:r w:rsidR="009C48D4">
        <w:rPr>
          <w:rFonts w:eastAsia="Times New Roman"/>
          <w:szCs w:val="24"/>
          <w:lang w:eastAsia="fi-FI"/>
        </w:rPr>
        <w:t xml:space="preserve"> tai listana missä määritellään seuraavat asiat</w:t>
      </w:r>
      <w:r w:rsidRPr="00447AE0">
        <w:rPr>
          <w:rFonts w:eastAsia="Times New Roman"/>
          <w:szCs w:val="24"/>
          <w:lang w:eastAsia="fi-FI"/>
        </w:rPr>
        <w:t xml:space="preserve">: </w:t>
      </w:r>
    </w:p>
    <w:p w14:paraId="154DBD4C" w14:textId="384C5656" w:rsidR="009C48D4" w:rsidRPr="00447AE0" w:rsidRDefault="009C48D4" w:rsidP="00447AE0">
      <w:pPr>
        <w:spacing w:beforeAutospacing="1" w:afterAutospacing="1" w:line="240" w:lineRule="auto"/>
        <w:jc w:val="left"/>
        <w:rPr>
          <w:rFonts w:eastAsia="Times New Roman"/>
          <w:szCs w:val="24"/>
          <w:lang w:eastAsia="fi-FI"/>
        </w:rPr>
      </w:pPr>
      <w:r>
        <w:rPr>
          <w:rFonts w:eastAsia="Times New Roman"/>
          <w:szCs w:val="24"/>
          <w:lang w:eastAsia="fi-FI"/>
        </w:rPr>
        <w:lastRenderedPageBreak/>
        <w:t>Riski – Todennäköisyys – Seurantavaikutus – Syyt - Ennaltaehkäisy</w:t>
      </w:r>
    </w:p>
    <w:p w14:paraId="67BC1722"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Laadunhallinta</w:t>
      </w:r>
      <w:r w:rsidRPr="00447AE0">
        <w:rPr>
          <w:rFonts w:eastAsia="Times New Roman"/>
          <w:szCs w:val="24"/>
          <w:lang w:eastAsia="fi-FI"/>
        </w:rPr>
        <w:t xml:space="preserve"> </w:t>
      </w:r>
    </w:p>
    <w:p w14:paraId="35D05D9A" w14:textId="5E45E541"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Kuvataan, miten projektin laatua hallitaan</w:t>
      </w:r>
      <w:r w:rsidR="009C48D4">
        <w:rPr>
          <w:rFonts w:eastAsia="Times New Roman"/>
          <w:szCs w:val="24"/>
          <w:lang w:eastAsia="fi-FI"/>
        </w:rPr>
        <w:t>, ja tuotetta varsinaisesti testataan</w:t>
      </w:r>
      <w:r w:rsidRPr="00447AE0">
        <w:rPr>
          <w:rFonts w:eastAsia="Times New Roman"/>
          <w:szCs w:val="24"/>
          <w:lang w:eastAsia="fi-FI"/>
        </w:rPr>
        <w:t xml:space="preserve">. Tässä voidaan kuvata laadunhallinnan tavoitteet, keinot ja vastuut. </w:t>
      </w:r>
    </w:p>
    <w:p w14:paraId="15A3A627"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Muutosten hallinta </w:t>
      </w:r>
    </w:p>
    <w:p w14:paraId="4229EB67" w14:textId="77777777" w:rsidR="00447AE0" w:rsidRP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Kuvataan, miten mahdolliset projektisuunnitelmaan tulevat muutokset hoidetaan. Muutokset voivat johtua projektista, esim. epärealistisesta projektisuunnitelmasta, jota joudutaan korjaamaan, mutta ne voivat johtua myös ulkoisista muutoksista, jotka heijastuvat projektin aikatauluun, tavoitteisiin tai resursseihin. Muutostenhallintaan liittyy yleensä muutosten käsittely projekti- ja ohjausryhmän kokouksissa sekä versiointi. </w:t>
      </w:r>
    </w:p>
    <w:p w14:paraId="5D38A1F6" w14:textId="77777777" w:rsidR="00447AE0" w:rsidRPr="00447AE0" w:rsidRDefault="00447AE0" w:rsidP="00447AE0">
      <w:pPr>
        <w:spacing w:before="100" w:beforeAutospacing="1" w:after="100" w:afterAutospacing="1" w:line="240" w:lineRule="auto"/>
        <w:jc w:val="left"/>
        <w:rPr>
          <w:rFonts w:eastAsia="Times New Roman"/>
          <w:szCs w:val="24"/>
          <w:lang w:eastAsia="fi-FI"/>
        </w:rPr>
      </w:pPr>
      <w:r w:rsidRPr="00447AE0">
        <w:rPr>
          <w:rFonts w:eastAsia="Times New Roman"/>
          <w:b/>
          <w:bCs/>
          <w:szCs w:val="24"/>
          <w:lang w:eastAsia="fi-FI"/>
        </w:rPr>
        <w:t xml:space="preserve">Projektiorganisaatio </w:t>
      </w:r>
    </w:p>
    <w:p w14:paraId="60AA4883" w14:textId="153E67F8" w:rsidR="00447AE0" w:rsidRDefault="00447AE0" w:rsidP="00447AE0">
      <w:pPr>
        <w:spacing w:beforeAutospacing="1" w:afterAutospacing="1" w:line="240" w:lineRule="auto"/>
        <w:jc w:val="left"/>
        <w:rPr>
          <w:rFonts w:eastAsia="Times New Roman"/>
          <w:szCs w:val="24"/>
          <w:lang w:eastAsia="fi-FI"/>
        </w:rPr>
      </w:pPr>
      <w:r w:rsidRPr="00447AE0">
        <w:rPr>
          <w:rFonts w:eastAsia="Times New Roman"/>
          <w:szCs w:val="24"/>
          <w:lang w:eastAsia="fi-FI"/>
        </w:rPr>
        <w:t xml:space="preserve">Kerrotaan, ketkä muodostavat projektiryhmän ja ketkä ohjausryhmän. Projektiryhmän jäsenillä pitäisi kullakin olla oma roolinsa ja vähintään projektipäällikkö ja projektisihteeri pitää nimetä. </w:t>
      </w:r>
    </w:p>
    <w:p w14:paraId="1627522A" w14:textId="7D87CA27" w:rsidR="00447AE0" w:rsidRDefault="00447AE0">
      <w:pPr>
        <w:spacing w:line="240" w:lineRule="auto"/>
        <w:jc w:val="left"/>
        <w:rPr>
          <w:rFonts w:eastAsia="Times New Roman"/>
          <w:szCs w:val="24"/>
          <w:lang w:eastAsia="fi-FI"/>
        </w:rPr>
      </w:pPr>
      <w:r>
        <w:rPr>
          <w:rFonts w:eastAsia="Times New Roman"/>
          <w:szCs w:val="24"/>
          <w:lang w:eastAsia="fi-FI"/>
        </w:rPr>
        <w:br w:type="page"/>
      </w:r>
    </w:p>
    <w:p w14:paraId="5DDAAE48" w14:textId="77777777" w:rsidR="00447AE0" w:rsidRDefault="00447AE0" w:rsidP="008D5B72"/>
    <w:p w14:paraId="32372FF0" w14:textId="77777777" w:rsidR="00447AE0" w:rsidRPr="00447AE0" w:rsidRDefault="00447AE0" w:rsidP="00447AE0">
      <w:pPr>
        <w:pStyle w:val="Luettelokappale"/>
        <w:keepNext/>
        <w:numPr>
          <w:ilvl w:val="0"/>
          <w:numId w:val="7"/>
        </w:numPr>
        <w:spacing w:before="100" w:beforeAutospacing="1" w:after="100" w:afterAutospacing="1" w:line="240" w:lineRule="auto"/>
        <w:contextualSpacing w:val="0"/>
        <w:jc w:val="left"/>
        <w:outlineLvl w:val="0"/>
        <w:rPr>
          <w:rFonts w:eastAsia="Times New Roman"/>
          <w:b/>
          <w:bCs/>
          <w:caps/>
          <w:vanish/>
          <w:sz w:val="28"/>
          <w:szCs w:val="28"/>
        </w:rPr>
      </w:pPr>
      <w:bookmarkStart w:id="7" w:name="_Toc534811258"/>
    </w:p>
    <w:p w14:paraId="4471EAAE" w14:textId="5D30BFB3" w:rsidR="00456ED7" w:rsidRDefault="00156B0F" w:rsidP="00447AE0">
      <w:pPr>
        <w:pStyle w:val="Otsikko1"/>
        <w:keepLines w:val="0"/>
        <w:numPr>
          <w:ilvl w:val="0"/>
          <w:numId w:val="7"/>
        </w:numPr>
        <w:spacing w:before="100" w:beforeAutospacing="1" w:after="100" w:afterAutospacing="1" w:line="240" w:lineRule="auto"/>
        <w:jc w:val="left"/>
      </w:pPr>
      <w:r>
        <w:t>LÄHTEET</w:t>
      </w:r>
      <w:bookmarkEnd w:id="7"/>
    </w:p>
    <w:p w14:paraId="6144E5FB" w14:textId="77777777" w:rsidR="00456ED7" w:rsidRDefault="00306EE4" w:rsidP="00456ED7">
      <w:r>
        <w:t>&lt;</w:t>
      </w:r>
      <w:r w:rsidR="00456ED7">
        <w:t xml:space="preserve">Kirjaa tänne työssä käyttämäsi lähteet. </w:t>
      </w:r>
      <w:r>
        <w:t>&gt;</w:t>
      </w:r>
    </w:p>
    <w:p w14:paraId="2B37C70B" w14:textId="77777777" w:rsidR="00456ED7" w:rsidRDefault="00456ED7">
      <w:pPr>
        <w:spacing w:line="240" w:lineRule="auto"/>
        <w:jc w:val="left"/>
      </w:pPr>
      <w:r>
        <w:br w:type="page"/>
      </w:r>
    </w:p>
    <w:p w14:paraId="15DBCA50" w14:textId="77777777" w:rsidR="009322DB" w:rsidRDefault="009322DB" w:rsidP="009322DB">
      <w:pPr>
        <w:pStyle w:val="Otsikko1"/>
        <w:numPr>
          <w:ilvl w:val="0"/>
          <w:numId w:val="0"/>
        </w:numPr>
      </w:pPr>
      <w:bookmarkStart w:id="8" w:name="_Toc32327854"/>
      <w:bookmarkStart w:id="9" w:name="_Toc32327954"/>
      <w:bookmarkStart w:id="10" w:name="_Toc219171302"/>
      <w:bookmarkStart w:id="11" w:name="_Toc534811259"/>
      <w:r>
        <w:lastRenderedPageBreak/>
        <w:t>Liite 1. Vaatimukset</w:t>
      </w:r>
      <w:bookmarkEnd w:id="8"/>
      <w:bookmarkEnd w:id="9"/>
      <w:bookmarkEnd w:id="10"/>
      <w:bookmarkEnd w:id="11"/>
    </w:p>
    <w:p w14:paraId="2BED2652" w14:textId="77777777" w:rsidR="009322DB" w:rsidRPr="009322DB" w:rsidRDefault="009322DB" w:rsidP="009322DB"/>
    <w:p w14:paraId="43E3E7AA" w14:textId="29FD9CC8" w:rsidR="009322DB" w:rsidRDefault="00306EE4" w:rsidP="009322DB">
      <w:r>
        <w:t>&lt;</w:t>
      </w:r>
      <w:r w:rsidR="009322DB">
        <w:t>Luettele vaatimukset</w:t>
      </w:r>
      <w:r w:rsidR="009322DB" w:rsidRPr="00760650">
        <w:t xml:space="preserve"> </w:t>
      </w:r>
      <w:r w:rsidR="009322DB">
        <w:t xml:space="preserve">alla olevaan taulukkoon. Käsittele toiminnallisten vaatimusten lisäksi ei-toiminnallisia vaatimuksia. </w:t>
      </w:r>
      <w:r w:rsidR="00C9086F">
        <w:t xml:space="preserve">Määrittele vaatimuksille prioriteetti sen perusteella, kuinka tärkeä vaatimus on ohjelman toteutuksessa. Vaatimuksia tulee esittää vähintään </w:t>
      </w:r>
      <w:r w:rsidR="00A344B0">
        <w:t>20*&lt;ryhmän koko&gt;</w:t>
      </w:r>
      <w:r>
        <w:t xml:space="preserve"> kappaletta, jotta ohjelmisto on määritelty riittävän tarkasti.&gt;</w:t>
      </w:r>
    </w:p>
    <w:p w14:paraId="193B305D" w14:textId="77777777" w:rsidR="009322DB" w:rsidRDefault="009322DB" w:rsidP="009322DB"/>
    <w:tbl>
      <w:tblPr>
        <w:tblW w:w="9022"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83"/>
        <w:gridCol w:w="1041"/>
        <w:gridCol w:w="2261"/>
        <w:gridCol w:w="3735"/>
        <w:gridCol w:w="1502"/>
      </w:tblGrid>
      <w:tr w:rsidR="009322DB" w14:paraId="5D91B7B6" w14:textId="77777777" w:rsidTr="009322DB">
        <w:trPr>
          <w:trHeight w:val="237"/>
        </w:trPr>
        <w:tc>
          <w:tcPr>
            <w:tcW w:w="483" w:type="dxa"/>
          </w:tcPr>
          <w:p w14:paraId="0EBB1DD4" w14:textId="77777777" w:rsidR="009322DB" w:rsidRDefault="009322DB" w:rsidP="00E55B5B">
            <w:pPr>
              <w:pStyle w:val="Grid"/>
              <w:rPr>
                <w:b/>
                <w:lang w:val="fi-FI"/>
              </w:rPr>
            </w:pPr>
            <w:r>
              <w:rPr>
                <w:b/>
                <w:lang w:val="fi-FI"/>
              </w:rPr>
              <w:t>ID</w:t>
            </w:r>
          </w:p>
        </w:tc>
        <w:tc>
          <w:tcPr>
            <w:tcW w:w="1041" w:type="dxa"/>
          </w:tcPr>
          <w:p w14:paraId="3B7410C7" w14:textId="77777777" w:rsidR="009322DB" w:rsidRDefault="009322DB" w:rsidP="00E55B5B">
            <w:pPr>
              <w:pStyle w:val="Grid"/>
              <w:rPr>
                <w:b/>
                <w:lang w:val="fi-FI"/>
              </w:rPr>
            </w:pPr>
            <w:r>
              <w:rPr>
                <w:b/>
                <w:lang w:val="fi-FI"/>
              </w:rPr>
              <w:t>Pvm</w:t>
            </w:r>
          </w:p>
        </w:tc>
        <w:tc>
          <w:tcPr>
            <w:tcW w:w="2261" w:type="dxa"/>
          </w:tcPr>
          <w:p w14:paraId="6EB4760F" w14:textId="77777777" w:rsidR="009322DB" w:rsidRDefault="009322DB" w:rsidP="00E55B5B">
            <w:pPr>
              <w:pStyle w:val="Grid"/>
              <w:rPr>
                <w:b/>
                <w:lang w:val="fi-FI"/>
              </w:rPr>
            </w:pPr>
            <w:r>
              <w:rPr>
                <w:b/>
                <w:lang w:val="fi-FI"/>
              </w:rPr>
              <w:t>Vaatimus</w:t>
            </w:r>
          </w:p>
        </w:tc>
        <w:tc>
          <w:tcPr>
            <w:tcW w:w="3735" w:type="dxa"/>
          </w:tcPr>
          <w:p w14:paraId="1C222080" w14:textId="77777777" w:rsidR="009322DB" w:rsidRDefault="009322DB" w:rsidP="00E55B5B">
            <w:pPr>
              <w:pStyle w:val="Grid"/>
              <w:rPr>
                <w:b/>
                <w:lang w:val="fi-FI"/>
              </w:rPr>
            </w:pPr>
            <w:r>
              <w:rPr>
                <w:b/>
                <w:lang w:val="fi-FI"/>
              </w:rPr>
              <w:t>Vaatimuksen kuvaus</w:t>
            </w:r>
          </w:p>
        </w:tc>
        <w:tc>
          <w:tcPr>
            <w:tcW w:w="1502" w:type="dxa"/>
          </w:tcPr>
          <w:p w14:paraId="64459C80" w14:textId="77777777" w:rsidR="009322DB" w:rsidRDefault="009322DB" w:rsidP="00E55B5B">
            <w:pPr>
              <w:pStyle w:val="Grid"/>
              <w:rPr>
                <w:b/>
                <w:lang w:val="fi-FI"/>
              </w:rPr>
            </w:pPr>
            <w:r>
              <w:rPr>
                <w:b/>
                <w:lang w:val="fi-FI"/>
              </w:rPr>
              <w:t>Prioriteetti</w:t>
            </w:r>
          </w:p>
        </w:tc>
      </w:tr>
      <w:tr w:rsidR="009322DB" w14:paraId="5B24E7E7" w14:textId="77777777" w:rsidTr="009322DB">
        <w:trPr>
          <w:trHeight w:val="239"/>
        </w:trPr>
        <w:tc>
          <w:tcPr>
            <w:tcW w:w="483" w:type="dxa"/>
          </w:tcPr>
          <w:p w14:paraId="3A419975" w14:textId="77777777" w:rsidR="009322DB" w:rsidRDefault="009322DB" w:rsidP="00E55B5B">
            <w:pPr>
              <w:pStyle w:val="Grid"/>
              <w:rPr>
                <w:lang w:val="fi-FI"/>
              </w:rPr>
            </w:pPr>
          </w:p>
        </w:tc>
        <w:tc>
          <w:tcPr>
            <w:tcW w:w="1041" w:type="dxa"/>
          </w:tcPr>
          <w:p w14:paraId="01A8FD44" w14:textId="77777777" w:rsidR="009322DB" w:rsidRDefault="009322DB" w:rsidP="00E55B5B">
            <w:pPr>
              <w:pStyle w:val="Grid"/>
              <w:rPr>
                <w:lang w:val="fi-FI"/>
              </w:rPr>
            </w:pPr>
          </w:p>
        </w:tc>
        <w:tc>
          <w:tcPr>
            <w:tcW w:w="2261" w:type="dxa"/>
          </w:tcPr>
          <w:p w14:paraId="4B08D26C" w14:textId="77777777" w:rsidR="009322DB" w:rsidRDefault="009322DB" w:rsidP="00E55B5B">
            <w:pPr>
              <w:pStyle w:val="Grid"/>
              <w:rPr>
                <w:lang w:val="fi-FI"/>
              </w:rPr>
            </w:pPr>
          </w:p>
        </w:tc>
        <w:tc>
          <w:tcPr>
            <w:tcW w:w="3735" w:type="dxa"/>
          </w:tcPr>
          <w:p w14:paraId="2C7D6655" w14:textId="77777777" w:rsidR="009322DB" w:rsidRDefault="009322DB" w:rsidP="00E55B5B">
            <w:pPr>
              <w:pStyle w:val="Grid"/>
              <w:rPr>
                <w:lang w:val="fi-FI"/>
              </w:rPr>
            </w:pPr>
          </w:p>
        </w:tc>
        <w:tc>
          <w:tcPr>
            <w:tcW w:w="1502" w:type="dxa"/>
          </w:tcPr>
          <w:p w14:paraId="61CB9BCD" w14:textId="77777777" w:rsidR="009322DB" w:rsidRDefault="009322DB" w:rsidP="00E55B5B">
            <w:pPr>
              <w:pStyle w:val="Grid"/>
              <w:rPr>
                <w:lang w:val="fi-FI"/>
              </w:rPr>
            </w:pPr>
          </w:p>
        </w:tc>
      </w:tr>
      <w:tr w:rsidR="009322DB" w14:paraId="273016CD" w14:textId="77777777" w:rsidTr="009322DB">
        <w:trPr>
          <w:trHeight w:val="253"/>
        </w:trPr>
        <w:tc>
          <w:tcPr>
            <w:tcW w:w="483" w:type="dxa"/>
          </w:tcPr>
          <w:p w14:paraId="31E1805B" w14:textId="77777777" w:rsidR="009322DB" w:rsidRDefault="009322DB" w:rsidP="00E55B5B">
            <w:pPr>
              <w:pStyle w:val="Grid"/>
              <w:rPr>
                <w:lang w:val="fi-FI"/>
              </w:rPr>
            </w:pPr>
          </w:p>
        </w:tc>
        <w:tc>
          <w:tcPr>
            <w:tcW w:w="1041" w:type="dxa"/>
          </w:tcPr>
          <w:p w14:paraId="3305EB11" w14:textId="77777777" w:rsidR="009322DB" w:rsidRDefault="009322DB" w:rsidP="00E55B5B">
            <w:pPr>
              <w:pStyle w:val="Grid"/>
              <w:rPr>
                <w:lang w:val="fi-FI"/>
              </w:rPr>
            </w:pPr>
          </w:p>
        </w:tc>
        <w:tc>
          <w:tcPr>
            <w:tcW w:w="2261" w:type="dxa"/>
          </w:tcPr>
          <w:p w14:paraId="0517B403" w14:textId="77777777" w:rsidR="009322DB" w:rsidRDefault="009322DB" w:rsidP="00E55B5B">
            <w:pPr>
              <w:pStyle w:val="Grid"/>
              <w:rPr>
                <w:lang w:val="fi-FI"/>
              </w:rPr>
            </w:pPr>
          </w:p>
        </w:tc>
        <w:tc>
          <w:tcPr>
            <w:tcW w:w="3735" w:type="dxa"/>
          </w:tcPr>
          <w:p w14:paraId="7961797B" w14:textId="77777777" w:rsidR="009322DB" w:rsidRDefault="009322DB" w:rsidP="00E55B5B">
            <w:pPr>
              <w:pStyle w:val="Grid"/>
              <w:rPr>
                <w:lang w:val="fi-FI"/>
              </w:rPr>
            </w:pPr>
          </w:p>
        </w:tc>
        <w:tc>
          <w:tcPr>
            <w:tcW w:w="1502" w:type="dxa"/>
          </w:tcPr>
          <w:p w14:paraId="2B7E4BD6" w14:textId="77777777" w:rsidR="009322DB" w:rsidRDefault="009322DB" w:rsidP="00E55B5B">
            <w:pPr>
              <w:pStyle w:val="Grid"/>
              <w:rPr>
                <w:lang w:val="fi-FI"/>
              </w:rPr>
            </w:pPr>
          </w:p>
        </w:tc>
      </w:tr>
      <w:tr w:rsidR="009322DB" w14:paraId="136F683A" w14:textId="77777777" w:rsidTr="009322DB">
        <w:trPr>
          <w:trHeight w:val="253"/>
        </w:trPr>
        <w:tc>
          <w:tcPr>
            <w:tcW w:w="483" w:type="dxa"/>
          </w:tcPr>
          <w:p w14:paraId="7AE789F1" w14:textId="77777777" w:rsidR="009322DB" w:rsidRDefault="009322DB" w:rsidP="00E55B5B">
            <w:pPr>
              <w:pStyle w:val="Grid"/>
              <w:rPr>
                <w:lang w:val="fi-FI"/>
              </w:rPr>
            </w:pPr>
          </w:p>
        </w:tc>
        <w:tc>
          <w:tcPr>
            <w:tcW w:w="1041" w:type="dxa"/>
          </w:tcPr>
          <w:p w14:paraId="1FA3C9BB" w14:textId="77777777" w:rsidR="009322DB" w:rsidRDefault="009322DB" w:rsidP="00E55B5B">
            <w:pPr>
              <w:pStyle w:val="Grid"/>
              <w:rPr>
                <w:lang w:val="fi-FI"/>
              </w:rPr>
            </w:pPr>
          </w:p>
        </w:tc>
        <w:tc>
          <w:tcPr>
            <w:tcW w:w="2261" w:type="dxa"/>
          </w:tcPr>
          <w:p w14:paraId="697EC30D" w14:textId="77777777" w:rsidR="009322DB" w:rsidRDefault="009322DB" w:rsidP="00E55B5B">
            <w:pPr>
              <w:pStyle w:val="Grid"/>
              <w:rPr>
                <w:lang w:val="fi-FI"/>
              </w:rPr>
            </w:pPr>
          </w:p>
        </w:tc>
        <w:tc>
          <w:tcPr>
            <w:tcW w:w="3735" w:type="dxa"/>
          </w:tcPr>
          <w:p w14:paraId="3F0DCBCC" w14:textId="77777777" w:rsidR="009322DB" w:rsidRDefault="009322DB" w:rsidP="00E55B5B">
            <w:pPr>
              <w:pStyle w:val="Grid"/>
              <w:rPr>
                <w:lang w:val="fi-FI"/>
              </w:rPr>
            </w:pPr>
          </w:p>
        </w:tc>
        <w:tc>
          <w:tcPr>
            <w:tcW w:w="1502" w:type="dxa"/>
          </w:tcPr>
          <w:p w14:paraId="0F50378A" w14:textId="77777777" w:rsidR="009322DB" w:rsidRDefault="009322DB" w:rsidP="00E55B5B">
            <w:pPr>
              <w:pStyle w:val="Grid"/>
              <w:rPr>
                <w:lang w:val="fi-FI"/>
              </w:rPr>
            </w:pPr>
          </w:p>
        </w:tc>
      </w:tr>
      <w:tr w:rsidR="009322DB" w14:paraId="7F8E2B6B" w14:textId="77777777" w:rsidTr="009322DB">
        <w:trPr>
          <w:trHeight w:val="239"/>
        </w:trPr>
        <w:tc>
          <w:tcPr>
            <w:tcW w:w="483" w:type="dxa"/>
          </w:tcPr>
          <w:p w14:paraId="33FE2A4D" w14:textId="77777777" w:rsidR="009322DB" w:rsidRDefault="009322DB" w:rsidP="00E55B5B">
            <w:pPr>
              <w:pStyle w:val="Grid"/>
              <w:rPr>
                <w:lang w:val="fi-FI"/>
              </w:rPr>
            </w:pPr>
          </w:p>
        </w:tc>
        <w:tc>
          <w:tcPr>
            <w:tcW w:w="1041" w:type="dxa"/>
          </w:tcPr>
          <w:p w14:paraId="38A98C69" w14:textId="77777777" w:rsidR="009322DB" w:rsidRDefault="009322DB" w:rsidP="00E55B5B">
            <w:pPr>
              <w:pStyle w:val="Grid"/>
              <w:rPr>
                <w:lang w:val="fi-FI"/>
              </w:rPr>
            </w:pPr>
          </w:p>
        </w:tc>
        <w:tc>
          <w:tcPr>
            <w:tcW w:w="2261" w:type="dxa"/>
          </w:tcPr>
          <w:p w14:paraId="5B7C7A13" w14:textId="77777777" w:rsidR="009322DB" w:rsidRDefault="009322DB" w:rsidP="00E55B5B">
            <w:pPr>
              <w:pStyle w:val="Grid"/>
              <w:rPr>
                <w:lang w:val="fi-FI"/>
              </w:rPr>
            </w:pPr>
          </w:p>
        </w:tc>
        <w:tc>
          <w:tcPr>
            <w:tcW w:w="3735" w:type="dxa"/>
          </w:tcPr>
          <w:p w14:paraId="51641440" w14:textId="77777777" w:rsidR="009322DB" w:rsidRDefault="009322DB" w:rsidP="00E55B5B">
            <w:pPr>
              <w:pStyle w:val="Grid"/>
              <w:rPr>
                <w:lang w:val="fi-FI"/>
              </w:rPr>
            </w:pPr>
          </w:p>
        </w:tc>
        <w:tc>
          <w:tcPr>
            <w:tcW w:w="1502" w:type="dxa"/>
          </w:tcPr>
          <w:p w14:paraId="0769C3EE" w14:textId="77777777" w:rsidR="009322DB" w:rsidRDefault="009322DB" w:rsidP="00E55B5B">
            <w:pPr>
              <w:pStyle w:val="Grid"/>
              <w:rPr>
                <w:lang w:val="fi-FI"/>
              </w:rPr>
            </w:pPr>
          </w:p>
        </w:tc>
      </w:tr>
      <w:tr w:rsidR="009322DB" w14:paraId="404B8B38" w14:textId="77777777" w:rsidTr="009322DB">
        <w:trPr>
          <w:trHeight w:val="253"/>
        </w:trPr>
        <w:tc>
          <w:tcPr>
            <w:tcW w:w="483" w:type="dxa"/>
          </w:tcPr>
          <w:p w14:paraId="0C249D4A" w14:textId="77777777" w:rsidR="009322DB" w:rsidRDefault="009322DB" w:rsidP="00E55B5B">
            <w:pPr>
              <w:pStyle w:val="Grid"/>
              <w:rPr>
                <w:lang w:val="fi-FI"/>
              </w:rPr>
            </w:pPr>
          </w:p>
        </w:tc>
        <w:tc>
          <w:tcPr>
            <w:tcW w:w="1041" w:type="dxa"/>
          </w:tcPr>
          <w:p w14:paraId="73B2C545" w14:textId="77777777" w:rsidR="009322DB" w:rsidRDefault="009322DB" w:rsidP="00E55B5B">
            <w:pPr>
              <w:pStyle w:val="Grid"/>
              <w:rPr>
                <w:lang w:val="fi-FI"/>
              </w:rPr>
            </w:pPr>
          </w:p>
        </w:tc>
        <w:tc>
          <w:tcPr>
            <w:tcW w:w="2261" w:type="dxa"/>
          </w:tcPr>
          <w:p w14:paraId="2C46DA69" w14:textId="77777777" w:rsidR="009322DB" w:rsidRDefault="009322DB" w:rsidP="00E55B5B">
            <w:pPr>
              <w:pStyle w:val="Grid"/>
              <w:rPr>
                <w:lang w:val="fi-FI"/>
              </w:rPr>
            </w:pPr>
          </w:p>
        </w:tc>
        <w:tc>
          <w:tcPr>
            <w:tcW w:w="3735" w:type="dxa"/>
          </w:tcPr>
          <w:p w14:paraId="3535A8D0" w14:textId="77777777" w:rsidR="009322DB" w:rsidRDefault="009322DB" w:rsidP="00E55B5B">
            <w:pPr>
              <w:pStyle w:val="Grid"/>
              <w:rPr>
                <w:lang w:val="fi-FI"/>
              </w:rPr>
            </w:pPr>
          </w:p>
        </w:tc>
        <w:tc>
          <w:tcPr>
            <w:tcW w:w="1502" w:type="dxa"/>
          </w:tcPr>
          <w:p w14:paraId="669A1604" w14:textId="77777777" w:rsidR="009322DB" w:rsidRDefault="009322DB" w:rsidP="00E55B5B">
            <w:pPr>
              <w:pStyle w:val="Grid"/>
              <w:rPr>
                <w:lang w:val="fi-FI"/>
              </w:rPr>
            </w:pPr>
          </w:p>
        </w:tc>
      </w:tr>
      <w:tr w:rsidR="009322DB" w14:paraId="3940BE03" w14:textId="77777777" w:rsidTr="009322DB">
        <w:trPr>
          <w:trHeight w:val="239"/>
        </w:trPr>
        <w:tc>
          <w:tcPr>
            <w:tcW w:w="483" w:type="dxa"/>
          </w:tcPr>
          <w:p w14:paraId="2D28AF2C" w14:textId="77777777" w:rsidR="009322DB" w:rsidRDefault="009322DB" w:rsidP="00E55B5B">
            <w:pPr>
              <w:pStyle w:val="Grid"/>
              <w:rPr>
                <w:lang w:val="fi-FI"/>
              </w:rPr>
            </w:pPr>
          </w:p>
        </w:tc>
        <w:tc>
          <w:tcPr>
            <w:tcW w:w="1041" w:type="dxa"/>
          </w:tcPr>
          <w:p w14:paraId="0CD4FDEF" w14:textId="77777777" w:rsidR="009322DB" w:rsidRDefault="009322DB" w:rsidP="00E55B5B">
            <w:pPr>
              <w:pStyle w:val="Grid"/>
              <w:rPr>
                <w:lang w:val="fi-FI"/>
              </w:rPr>
            </w:pPr>
          </w:p>
        </w:tc>
        <w:tc>
          <w:tcPr>
            <w:tcW w:w="2261" w:type="dxa"/>
          </w:tcPr>
          <w:p w14:paraId="621E7038" w14:textId="77777777" w:rsidR="009322DB" w:rsidRDefault="009322DB" w:rsidP="00E55B5B">
            <w:pPr>
              <w:pStyle w:val="Grid"/>
              <w:rPr>
                <w:lang w:val="fi-FI"/>
              </w:rPr>
            </w:pPr>
          </w:p>
        </w:tc>
        <w:tc>
          <w:tcPr>
            <w:tcW w:w="3735" w:type="dxa"/>
          </w:tcPr>
          <w:p w14:paraId="44C40F9A" w14:textId="77777777" w:rsidR="009322DB" w:rsidRDefault="009322DB" w:rsidP="00E55B5B">
            <w:pPr>
              <w:pStyle w:val="Grid"/>
              <w:rPr>
                <w:lang w:val="fi-FI"/>
              </w:rPr>
            </w:pPr>
          </w:p>
        </w:tc>
        <w:tc>
          <w:tcPr>
            <w:tcW w:w="1502" w:type="dxa"/>
          </w:tcPr>
          <w:p w14:paraId="30975911" w14:textId="77777777" w:rsidR="009322DB" w:rsidRDefault="009322DB" w:rsidP="00E55B5B">
            <w:pPr>
              <w:pStyle w:val="Grid"/>
              <w:rPr>
                <w:lang w:val="fi-FI"/>
              </w:rPr>
            </w:pPr>
          </w:p>
        </w:tc>
      </w:tr>
    </w:tbl>
    <w:p w14:paraId="03C654F5" w14:textId="77777777" w:rsidR="009322DB" w:rsidRDefault="009322DB" w:rsidP="009322DB">
      <w:pPr>
        <w:pStyle w:val="Appendix"/>
        <w:rPr>
          <w:lang w:val="fi-FI"/>
        </w:rPr>
      </w:pPr>
    </w:p>
    <w:p w14:paraId="6AB5E2A4" w14:textId="77777777" w:rsidR="009322DB" w:rsidRDefault="009322DB" w:rsidP="009322DB">
      <w:pPr>
        <w:pStyle w:val="Otsikko1"/>
        <w:numPr>
          <w:ilvl w:val="0"/>
          <w:numId w:val="0"/>
        </w:numPr>
      </w:pPr>
      <w:bookmarkStart w:id="12" w:name="_Toc32327855"/>
      <w:bookmarkStart w:id="13" w:name="_Toc32327955"/>
      <w:bookmarkStart w:id="14" w:name="_Toc219171303"/>
      <w:bookmarkStart w:id="15" w:name="_Toc534811260"/>
      <w:r>
        <w:t>Liite 2. Käyttötapau</w:t>
      </w:r>
      <w:bookmarkEnd w:id="12"/>
      <w:bookmarkEnd w:id="13"/>
      <w:r>
        <w:t>skuvaukset</w:t>
      </w:r>
      <w:bookmarkEnd w:id="14"/>
      <w:bookmarkEnd w:id="15"/>
    </w:p>
    <w:p w14:paraId="5EC48ACA" w14:textId="71CE20F4" w:rsidR="00A31012" w:rsidRDefault="00A344B0" w:rsidP="00A31012">
      <w:r>
        <w:t>Käyt</w:t>
      </w:r>
      <w:r w:rsidR="006C1098">
        <w:t>t</w:t>
      </w:r>
      <w:r>
        <w:t xml:space="preserve">ötapauksia pitää olla </w:t>
      </w:r>
      <w:r w:rsidR="0002710D">
        <w:t>3</w:t>
      </w:r>
      <w:r>
        <w:t>*&lt;ryhmän koko&gt; kappaletta ja niiden tulee kuvata ei-triviaaleja käyttötapauksia.</w:t>
      </w:r>
    </w:p>
    <w:p w14:paraId="7E495CF8" w14:textId="77777777" w:rsidR="00A344B0" w:rsidRPr="00A31012" w:rsidRDefault="00A344B0" w:rsidP="00A31012"/>
    <w:p w14:paraId="350D3FB9" w14:textId="77777777" w:rsidR="009322DB" w:rsidRDefault="009322DB" w:rsidP="009322DB">
      <w:r>
        <w:t>Käyttötapaus 1</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6668C5A8" w14:textId="77777777" w:rsidTr="00E55B5B">
        <w:trPr>
          <w:trHeight w:val="214"/>
        </w:trPr>
        <w:tc>
          <w:tcPr>
            <w:tcW w:w="1908" w:type="dxa"/>
          </w:tcPr>
          <w:p w14:paraId="58527BF7" w14:textId="77777777" w:rsidR="009322DB" w:rsidRDefault="009322DB" w:rsidP="00E55B5B">
            <w:pPr>
              <w:pStyle w:val="Grid"/>
              <w:rPr>
                <w:b/>
                <w:lang w:val="fi-FI"/>
              </w:rPr>
            </w:pPr>
            <w:r>
              <w:rPr>
                <w:b/>
                <w:lang w:val="fi-FI"/>
              </w:rPr>
              <w:t>ID</w:t>
            </w:r>
          </w:p>
        </w:tc>
        <w:tc>
          <w:tcPr>
            <w:tcW w:w="7272" w:type="dxa"/>
          </w:tcPr>
          <w:p w14:paraId="6F6A91D0" w14:textId="77777777" w:rsidR="009322DB" w:rsidRDefault="009322DB" w:rsidP="00E55B5B">
            <w:pPr>
              <w:pStyle w:val="Grid"/>
              <w:rPr>
                <w:lang w:val="fi-FI"/>
              </w:rPr>
            </w:pPr>
            <w:r>
              <w:rPr>
                <w:lang w:val="fi-FI"/>
              </w:rPr>
              <w:t>UC-1</w:t>
            </w:r>
          </w:p>
        </w:tc>
      </w:tr>
      <w:tr w:rsidR="009322DB" w14:paraId="501AB3B9" w14:textId="77777777" w:rsidTr="00E55B5B">
        <w:trPr>
          <w:trHeight w:val="214"/>
        </w:trPr>
        <w:tc>
          <w:tcPr>
            <w:tcW w:w="1908" w:type="dxa"/>
          </w:tcPr>
          <w:p w14:paraId="5C73A9DA" w14:textId="77777777" w:rsidR="009322DB" w:rsidRDefault="009322DB" w:rsidP="00E55B5B">
            <w:pPr>
              <w:pStyle w:val="Grid"/>
              <w:rPr>
                <w:b/>
                <w:lang w:val="fi-FI"/>
              </w:rPr>
            </w:pPr>
            <w:r>
              <w:rPr>
                <w:b/>
                <w:lang w:val="fi-FI"/>
              </w:rPr>
              <w:t>Nimi ja versio</w:t>
            </w:r>
          </w:p>
        </w:tc>
        <w:tc>
          <w:tcPr>
            <w:tcW w:w="7272" w:type="dxa"/>
          </w:tcPr>
          <w:p w14:paraId="5C47F8A5" w14:textId="77777777" w:rsidR="009322DB" w:rsidRDefault="009322DB" w:rsidP="00E55B5B">
            <w:pPr>
              <w:pStyle w:val="Grid"/>
              <w:rPr>
                <w:lang w:val="fi-FI"/>
              </w:rPr>
            </w:pPr>
          </w:p>
        </w:tc>
      </w:tr>
      <w:tr w:rsidR="009322DB" w14:paraId="10580C01" w14:textId="77777777" w:rsidTr="00E55B5B">
        <w:tc>
          <w:tcPr>
            <w:tcW w:w="1908" w:type="dxa"/>
          </w:tcPr>
          <w:p w14:paraId="2B6D9B9F" w14:textId="77777777" w:rsidR="009322DB" w:rsidRDefault="009322DB" w:rsidP="00E55B5B">
            <w:pPr>
              <w:pStyle w:val="Grid"/>
              <w:rPr>
                <w:b/>
                <w:lang w:val="fi-FI"/>
              </w:rPr>
            </w:pPr>
            <w:r>
              <w:rPr>
                <w:b/>
                <w:lang w:val="fi-FI"/>
              </w:rPr>
              <w:t>Suorittajat</w:t>
            </w:r>
          </w:p>
        </w:tc>
        <w:tc>
          <w:tcPr>
            <w:tcW w:w="7272" w:type="dxa"/>
          </w:tcPr>
          <w:p w14:paraId="26F7ED51" w14:textId="77777777" w:rsidR="009322DB" w:rsidRDefault="009322DB" w:rsidP="00E55B5B">
            <w:pPr>
              <w:pStyle w:val="Grid"/>
              <w:rPr>
                <w:lang w:val="fi-FI"/>
              </w:rPr>
            </w:pPr>
          </w:p>
        </w:tc>
      </w:tr>
      <w:tr w:rsidR="009322DB" w14:paraId="3F7FDF26" w14:textId="77777777" w:rsidTr="00E55B5B">
        <w:tc>
          <w:tcPr>
            <w:tcW w:w="1908" w:type="dxa"/>
          </w:tcPr>
          <w:p w14:paraId="1CD13218" w14:textId="77777777" w:rsidR="009322DB" w:rsidRDefault="009322DB" w:rsidP="00E55B5B">
            <w:pPr>
              <w:pStyle w:val="Grid"/>
              <w:rPr>
                <w:lang w:val="fi-FI"/>
              </w:rPr>
            </w:pPr>
            <w:r>
              <w:rPr>
                <w:b/>
                <w:lang w:val="fi-FI"/>
              </w:rPr>
              <w:t>Esiehdot</w:t>
            </w:r>
          </w:p>
        </w:tc>
        <w:tc>
          <w:tcPr>
            <w:tcW w:w="7272" w:type="dxa"/>
          </w:tcPr>
          <w:p w14:paraId="207B913F" w14:textId="77777777" w:rsidR="009322DB" w:rsidRDefault="009322DB" w:rsidP="00E55B5B">
            <w:pPr>
              <w:pStyle w:val="Grid"/>
              <w:rPr>
                <w:lang w:val="fi-FI"/>
              </w:rPr>
            </w:pPr>
          </w:p>
        </w:tc>
      </w:tr>
      <w:tr w:rsidR="009322DB" w14:paraId="39BD9FBA" w14:textId="77777777" w:rsidTr="00E55B5B">
        <w:tc>
          <w:tcPr>
            <w:tcW w:w="1908" w:type="dxa"/>
          </w:tcPr>
          <w:p w14:paraId="27A096AA" w14:textId="77777777" w:rsidR="009322DB" w:rsidRDefault="009322DB" w:rsidP="00E55B5B">
            <w:pPr>
              <w:pStyle w:val="Grid"/>
              <w:rPr>
                <w:b/>
                <w:lang w:val="fi-FI"/>
              </w:rPr>
            </w:pPr>
            <w:r>
              <w:rPr>
                <w:b/>
                <w:lang w:val="fi-FI"/>
              </w:rPr>
              <w:t>Kuvaus</w:t>
            </w:r>
          </w:p>
        </w:tc>
        <w:tc>
          <w:tcPr>
            <w:tcW w:w="7272" w:type="dxa"/>
          </w:tcPr>
          <w:p w14:paraId="56C0B3C6" w14:textId="77777777" w:rsidR="009322DB" w:rsidRDefault="009322DB" w:rsidP="00E55B5B">
            <w:pPr>
              <w:pStyle w:val="Grid"/>
              <w:rPr>
                <w:lang w:val="fi-FI"/>
              </w:rPr>
            </w:pPr>
          </w:p>
        </w:tc>
      </w:tr>
      <w:tr w:rsidR="009322DB" w14:paraId="11A526C0" w14:textId="77777777" w:rsidTr="00E55B5B">
        <w:tc>
          <w:tcPr>
            <w:tcW w:w="1908" w:type="dxa"/>
          </w:tcPr>
          <w:p w14:paraId="3AA57285" w14:textId="77777777" w:rsidR="009322DB" w:rsidRDefault="009322DB" w:rsidP="00E55B5B">
            <w:pPr>
              <w:pStyle w:val="Grid"/>
              <w:rPr>
                <w:b/>
              </w:rPr>
            </w:pPr>
            <w:proofErr w:type="spellStart"/>
            <w:r>
              <w:rPr>
                <w:b/>
              </w:rPr>
              <w:t>Poikkeukset</w:t>
            </w:r>
            <w:proofErr w:type="spellEnd"/>
          </w:p>
        </w:tc>
        <w:tc>
          <w:tcPr>
            <w:tcW w:w="7272" w:type="dxa"/>
          </w:tcPr>
          <w:p w14:paraId="78272AE2" w14:textId="77777777" w:rsidR="009322DB" w:rsidRDefault="009322DB" w:rsidP="00E55B5B">
            <w:pPr>
              <w:pStyle w:val="Grid"/>
            </w:pPr>
          </w:p>
        </w:tc>
      </w:tr>
      <w:tr w:rsidR="009322DB" w14:paraId="01D72875" w14:textId="77777777" w:rsidTr="00E55B5B">
        <w:tc>
          <w:tcPr>
            <w:tcW w:w="1908" w:type="dxa"/>
          </w:tcPr>
          <w:p w14:paraId="07CC56F7" w14:textId="77777777" w:rsidR="009322DB" w:rsidRDefault="009322DB" w:rsidP="00E55B5B">
            <w:pPr>
              <w:pStyle w:val="Grid"/>
              <w:rPr>
                <w:b/>
              </w:rPr>
            </w:pPr>
            <w:proofErr w:type="spellStart"/>
            <w:r>
              <w:rPr>
                <w:b/>
              </w:rPr>
              <w:t>Lopputulos</w:t>
            </w:r>
            <w:proofErr w:type="spellEnd"/>
          </w:p>
        </w:tc>
        <w:tc>
          <w:tcPr>
            <w:tcW w:w="7272" w:type="dxa"/>
          </w:tcPr>
          <w:p w14:paraId="4530F295" w14:textId="77777777" w:rsidR="009322DB" w:rsidRDefault="009322DB" w:rsidP="00E55B5B">
            <w:pPr>
              <w:pStyle w:val="Grid"/>
            </w:pPr>
          </w:p>
        </w:tc>
      </w:tr>
      <w:tr w:rsidR="009322DB" w14:paraId="2117770F" w14:textId="77777777" w:rsidTr="00E55B5B">
        <w:tc>
          <w:tcPr>
            <w:tcW w:w="1908" w:type="dxa"/>
          </w:tcPr>
          <w:p w14:paraId="3637BA51"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12F3768B" w14:textId="77777777" w:rsidR="009322DB" w:rsidRDefault="009322DB" w:rsidP="00E55B5B">
            <w:pPr>
              <w:pStyle w:val="Grid"/>
            </w:pPr>
          </w:p>
        </w:tc>
      </w:tr>
    </w:tbl>
    <w:p w14:paraId="1C3F35A5" w14:textId="77777777" w:rsidR="009322DB" w:rsidRDefault="009322DB" w:rsidP="009322DB">
      <w:pPr>
        <w:rPr>
          <w:lang w:val="en-US"/>
        </w:rPr>
      </w:pPr>
    </w:p>
    <w:p w14:paraId="3FF9C173" w14:textId="77777777" w:rsidR="009322DB" w:rsidRDefault="009322DB" w:rsidP="009322DB">
      <w:r>
        <w:t>Käyttötapaus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239CF45" w14:textId="77777777" w:rsidTr="00E55B5B">
        <w:trPr>
          <w:trHeight w:val="214"/>
        </w:trPr>
        <w:tc>
          <w:tcPr>
            <w:tcW w:w="1908" w:type="dxa"/>
          </w:tcPr>
          <w:p w14:paraId="6B7F2FB1" w14:textId="77777777" w:rsidR="009322DB" w:rsidRDefault="009322DB" w:rsidP="00E55B5B">
            <w:pPr>
              <w:pStyle w:val="Grid"/>
              <w:rPr>
                <w:b/>
                <w:lang w:val="fi-FI"/>
              </w:rPr>
            </w:pPr>
            <w:r>
              <w:rPr>
                <w:b/>
                <w:lang w:val="fi-FI"/>
              </w:rPr>
              <w:t>ID</w:t>
            </w:r>
          </w:p>
        </w:tc>
        <w:tc>
          <w:tcPr>
            <w:tcW w:w="7272" w:type="dxa"/>
          </w:tcPr>
          <w:p w14:paraId="09558E1E" w14:textId="77777777" w:rsidR="009322DB" w:rsidRDefault="009322DB" w:rsidP="00E55B5B">
            <w:pPr>
              <w:pStyle w:val="Grid"/>
              <w:rPr>
                <w:lang w:val="fi-FI"/>
              </w:rPr>
            </w:pPr>
            <w:r>
              <w:rPr>
                <w:lang w:val="fi-FI"/>
              </w:rPr>
              <w:t>UC-2</w:t>
            </w:r>
          </w:p>
        </w:tc>
      </w:tr>
      <w:tr w:rsidR="009322DB" w14:paraId="4C65F834" w14:textId="77777777" w:rsidTr="00E55B5B">
        <w:trPr>
          <w:trHeight w:val="214"/>
        </w:trPr>
        <w:tc>
          <w:tcPr>
            <w:tcW w:w="1908" w:type="dxa"/>
          </w:tcPr>
          <w:p w14:paraId="6ED150A5" w14:textId="77777777" w:rsidR="009322DB" w:rsidRDefault="009322DB" w:rsidP="00E55B5B">
            <w:pPr>
              <w:pStyle w:val="Grid"/>
              <w:rPr>
                <w:b/>
                <w:lang w:val="fi-FI"/>
              </w:rPr>
            </w:pPr>
            <w:r>
              <w:rPr>
                <w:b/>
                <w:lang w:val="fi-FI"/>
              </w:rPr>
              <w:t>Nimi ja versio</w:t>
            </w:r>
          </w:p>
        </w:tc>
        <w:tc>
          <w:tcPr>
            <w:tcW w:w="7272" w:type="dxa"/>
          </w:tcPr>
          <w:p w14:paraId="6F0FCE30" w14:textId="77777777" w:rsidR="009322DB" w:rsidRDefault="009322DB" w:rsidP="00E55B5B">
            <w:pPr>
              <w:pStyle w:val="Grid"/>
              <w:rPr>
                <w:lang w:val="fi-FI"/>
              </w:rPr>
            </w:pPr>
          </w:p>
        </w:tc>
      </w:tr>
      <w:tr w:rsidR="009322DB" w14:paraId="4D2D61EC" w14:textId="77777777" w:rsidTr="00E55B5B">
        <w:tc>
          <w:tcPr>
            <w:tcW w:w="1908" w:type="dxa"/>
          </w:tcPr>
          <w:p w14:paraId="7EEFCAF6" w14:textId="77777777" w:rsidR="009322DB" w:rsidRDefault="009322DB" w:rsidP="00E55B5B">
            <w:pPr>
              <w:pStyle w:val="Grid"/>
              <w:rPr>
                <w:b/>
                <w:lang w:val="fi-FI"/>
              </w:rPr>
            </w:pPr>
            <w:r>
              <w:rPr>
                <w:b/>
                <w:lang w:val="fi-FI"/>
              </w:rPr>
              <w:t>Suorittajat</w:t>
            </w:r>
          </w:p>
        </w:tc>
        <w:tc>
          <w:tcPr>
            <w:tcW w:w="7272" w:type="dxa"/>
          </w:tcPr>
          <w:p w14:paraId="504A4B08" w14:textId="77777777" w:rsidR="009322DB" w:rsidRDefault="009322DB" w:rsidP="00E55B5B">
            <w:pPr>
              <w:pStyle w:val="Grid"/>
              <w:rPr>
                <w:lang w:val="fi-FI"/>
              </w:rPr>
            </w:pPr>
          </w:p>
        </w:tc>
      </w:tr>
      <w:tr w:rsidR="009322DB" w14:paraId="6DE6AA59" w14:textId="77777777" w:rsidTr="00E55B5B">
        <w:tc>
          <w:tcPr>
            <w:tcW w:w="1908" w:type="dxa"/>
          </w:tcPr>
          <w:p w14:paraId="611289C7" w14:textId="77777777" w:rsidR="009322DB" w:rsidRDefault="009322DB" w:rsidP="00E55B5B">
            <w:pPr>
              <w:pStyle w:val="Grid"/>
              <w:rPr>
                <w:lang w:val="fi-FI"/>
              </w:rPr>
            </w:pPr>
            <w:r>
              <w:rPr>
                <w:b/>
                <w:lang w:val="fi-FI"/>
              </w:rPr>
              <w:t>Esiehdot</w:t>
            </w:r>
          </w:p>
        </w:tc>
        <w:tc>
          <w:tcPr>
            <w:tcW w:w="7272" w:type="dxa"/>
          </w:tcPr>
          <w:p w14:paraId="1F3C787A" w14:textId="77777777" w:rsidR="009322DB" w:rsidRDefault="009322DB" w:rsidP="00E55B5B">
            <w:pPr>
              <w:pStyle w:val="Grid"/>
              <w:rPr>
                <w:lang w:val="fi-FI"/>
              </w:rPr>
            </w:pPr>
          </w:p>
        </w:tc>
      </w:tr>
      <w:tr w:rsidR="009322DB" w14:paraId="6106AB7C" w14:textId="77777777" w:rsidTr="00E55B5B">
        <w:tc>
          <w:tcPr>
            <w:tcW w:w="1908" w:type="dxa"/>
          </w:tcPr>
          <w:p w14:paraId="452203DB" w14:textId="77777777" w:rsidR="009322DB" w:rsidRDefault="009322DB" w:rsidP="00E55B5B">
            <w:pPr>
              <w:pStyle w:val="Grid"/>
              <w:rPr>
                <w:b/>
                <w:lang w:val="fi-FI"/>
              </w:rPr>
            </w:pPr>
            <w:r>
              <w:rPr>
                <w:b/>
                <w:lang w:val="fi-FI"/>
              </w:rPr>
              <w:t>Kuvaus</w:t>
            </w:r>
          </w:p>
        </w:tc>
        <w:tc>
          <w:tcPr>
            <w:tcW w:w="7272" w:type="dxa"/>
          </w:tcPr>
          <w:p w14:paraId="44FAB536" w14:textId="77777777" w:rsidR="009322DB" w:rsidRDefault="009322DB" w:rsidP="00E55B5B">
            <w:pPr>
              <w:pStyle w:val="Grid"/>
              <w:rPr>
                <w:lang w:val="fi-FI"/>
              </w:rPr>
            </w:pPr>
          </w:p>
        </w:tc>
      </w:tr>
      <w:tr w:rsidR="009322DB" w14:paraId="566FFD07" w14:textId="77777777" w:rsidTr="00E55B5B">
        <w:tc>
          <w:tcPr>
            <w:tcW w:w="1908" w:type="dxa"/>
          </w:tcPr>
          <w:p w14:paraId="57EDB034" w14:textId="77777777" w:rsidR="009322DB" w:rsidRDefault="009322DB" w:rsidP="00E55B5B">
            <w:pPr>
              <w:pStyle w:val="Grid"/>
              <w:rPr>
                <w:b/>
              </w:rPr>
            </w:pPr>
            <w:proofErr w:type="spellStart"/>
            <w:r>
              <w:rPr>
                <w:b/>
              </w:rPr>
              <w:t>Poikkeukset</w:t>
            </w:r>
            <w:proofErr w:type="spellEnd"/>
          </w:p>
        </w:tc>
        <w:tc>
          <w:tcPr>
            <w:tcW w:w="7272" w:type="dxa"/>
          </w:tcPr>
          <w:p w14:paraId="548D93E8" w14:textId="77777777" w:rsidR="009322DB" w:rsidRDefault="009322DB" w:rsidP="00E55B5B">
            <w:pPr>
              <w:pStyle w:val="Grid"/>
            </w:pPr>
          </w:p>
        </w:tc>
      </w:tr>
      <w:tr w:rsidR="009322DB" w14:paraId="52B8B74E" w14:textId="77777777" w:rsidTr="00E55B5B">
        <w:tc>
          <w:tcPr>
            <w:tcW w:w="1908" w:type="dxa"/>
          </w:tcPr>
          <w:p w14:paraId="214AD5E7" w14:textId="77777777" w:rsidR="009322DB" w:rsidRDefault="009322DB" w:rsidP="00E55B5B">
            <w:pPr>
              <w:pStyle w:val="Grid"/>
              <w:rPr>
                <w:b/>
              </w:rPr>
            </w:pPr>
            <w:proofErr w:type="spellStart"/>
            <w:r>
              <w:rPr>
                <w:b/>
              </w:rPr>
              <w:t>Lopputulos</w:t>
            </w:r>
            <w:proofErr w:type="spellEnd"/>
          </w:p>
        </w:tc>
        <w:tc>
          <w:tcPr>
            <w:tcW w:w="7272" w:type="dxa"/>
          </w:tcPr>
          <w:p w14:paraId="4EFCC905" w14:textId="77777777" w:rsidR="009322DB" w:rsidRDefault="009322DB" w:rsidP="00E55B5B">
            <w:pPr>
              <w:pStyle w:val="Grid"/>
            </w:pPr>
          </w:p>
        </w:tc>
      </w:tr>
      <w:tr w:rsidR="009322DB" w14:paraId="1146A798" w14:textId="77777777" w:rsidTr="00E55B5B">
        <w:tc>
          <w:tcPr>
            <w:tcW w:w="1908" w:type="dxa"/>
          </w:tcPr>
          <w:p w14:paraId="135D1A28"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75C13CCE" w14:textId="77777777" w:rsidR="009322DB" w:rsidRDefault="009322DB" w:rsidP="00E55B5B">
            <w:pPr>
              <w:pStyle w:val="Grid"/>
            </w:pPr>
          </w:p>
        </w:tc>
      </w:tr>
    </w:tbl>
    <w:p w14:paraId="5E983654" w14:textId="77777777" w:rsidR="009322DB" w:rsidRDefault="009322DB" w:rsidP="009322DB"/>
    <w:p w14:paraId="106912A1" w14:textId="77777777" w:rsidR="009322DB" w:rsidRDefault="009322DB" w:rsidP="009322DB">
      <w:r>
        <w:tab/>
        <w:t>…</w:t>
      </w:r>
    </w:p>
    <w:p w14:paraId="29FC635C" w14:textId="77777777" w:rsidR="009322DB" w:rsidRDefault="009322DB" w:rsidP="009322DB"/>
    <w:p w14:paraId="527C9517" w14:textId="77777777" w:rsidR="009322DB" w:rsidRDefault="009322DB" w:rsidP="009322DB">
      <w:r>
        <w:t>Käyttötapaus N</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0C7F8EB" w14:textId="77777777" w:rsidTr="00E55B5B">
        <w:trPr>
          <w:trHeight w:val="214"/>
        </w:trPr>
        <w:tc>
          <w:tcPr>
            <w:tcW w:w="1908" w:type="dxa"/>
          </w:tcPr>
          <w:p w14:paraId="107076F0" w14:textId="77777777" w:rsidR="009322DB" w:rsidRDefault="009322DB" w:rsidP="00E55B5B">
            <w:pPr>
              <w:pStyle w:val="Grid"/>
              <w:rPr>
                <w:b/>
                <w:lang w:val="fi-FI"/>
              </w:rPr>
            </w:pPr>
            <w:r>
              <w:rPr>
                <w:b/>
                <w:lang w:val="fi-FI"/>
              </w:rPr>
              <w:t>ID</w:t>
            </w:r>
          </w:p>
        </w:tc>
        <w:tc>
          <w:tcPr>
            <w:tcW w:w="7272" w:type="dxa"/>
          </w:tcPr>
          <w:p w14:paraId="458F9806" w14:textId="77777777" w:rsidR="009322DB" w:rsidRDefault="009322DB" w:rsidP="00E55B5B">
            <w:pPr>
              <w:pStyle w:val="Grid"/>
              <w:rPr>
                <w:lang w:val="fi-FI"/>
              </w:rPr>
            </w:pPr>
            <w:r>
              <w:rPr>
                <w:lang w:val="fi-FI"/>
              </w:rPr>
              <w:t>UC-N</w:t>
            </w:r>
          </w:p>
        </w:tc>
      </w:tr>
      <w:tr w:rsidR="009322DB" w14:paraId="538BBE22" w14:textId="77777777" w:rsidTr="00E55B5B">
        <w:trPr>
          <w:trHeight w:val="214"/>
        </w:trPr>
        <w:tc>
          <w:tcPr>
            <w:tcW w:w="1908" w:type="dxa"/>
          </w:tcPr>
          <w:p w14:paraId="02A527F1" w14:textId="77777777" w:rsidR="009322DB" w:rsidRDefault="009322DB" w:rsidP="00E55B5B">
            <w:pPr>
              <w:pStyle w:val="Grid"/>
              <w:rPr>
                <w:b/>
                <w:lang w:val="fi-FI"/>
              </w:rPr>
            </w:pPr>
            <w:r>
              <w:rPr>
                <w:b/>
                <w:lang w:val="fi-FI"/>
              </w:rPr>
              <w:t>Nimi ja versio</w:t>
            </w:r>
          </w:p>
        </w:tc>
        <w:tc>
          <w:tcPr>
            <w:tcW w:w="7272" w:type="dxa"/>
          </w:tcPr>
          <w:p w14:paraId="14F9F07E" w14:textId="77777777" w:rsidR="009322DB" w:rsidRDefault="009322DB" w:rsidP="00E55B5B">
            <w:pPr>
              <w:pStyle w:val="Grid"/>
              <w:rPr>
                <w:lang w:val="fi-FI"/>
              </w:rPr>
            </w:pPr>
          </w:p>
        </w:tc>
      </w:tr>
      <w:tr w:rsidR="009322DB" w14:paraId="42E14F05" w14:textId="77777777" w:rsidTr="00E55B5B">
        <w:tc>
          <w:tcPr>
            <w:tcW w:w="1908" w:type="dxa"/>
          </w:tcPr>
          <w:p w14:paraId="3309FD36" w14:textId="77777777" w:rsidR="009322DB" w:rsidRDefault="009322DB" w:rsidP="00E55B5B">
            <w:pPr>
              <w:pStyle w:val="Grid"/>
              <w:rPr>
                <w:b/>
                <w:lang w:val="fi-FI"/>
              </w:rPr>
            </w:pPr>
            <w:r>
              <w:rPr>
                <w:b/>
                <w:lang w:val="fi-FI"/>
              </w:rPr>
              <w:t>Suorittajat</w:t>
            </w:r>
          </w:p>
        </w:tc>
        <w:tc>
          <w:tcPr>
            <w:tcW w:w="7272" w:type="dxa"/>
          </w:tcPr>
          <w:p w14:paraId="2143D8CF" w14:textId="77777777" w:rsidR="009322DB" w:rsidRDefault="009322DB" w:rsidP="00E55B5B">
            <w:pPr>
              <w:pStyle w:val="Grid"/>
              <w:rPr>
                <w:lang w:val="fi-FI"/>
              </w:rPr>
            </w:pPr>
          </w:p>
        </w:tc>
      </w:tr>
      <w:tr w:rsidR="009322DB" w14:paraId="04EC391A" w14:textId="77777777" w:rsidTr="00E55B5B">
        <w:tc>
          <w:tcPr>
            <w:tcW w:w="1908" w:type="dxa"/>
          </w:tcPr>
          <w:p w14:paraId="58A15A24" w14:textId="77777777" w:rsidR="009322DB" w:rsidRDefault="009322DB" w:rsidP="00E55B5B">
            <w:pPr>
              <w:pStyle w:val="Grid"/>
              <w:rPr>
                <w:lang w:val="fi-FI"/>
              </w:rPr>
            </w:pPr>
            <w:r>
              <w:rPr>
                <w:b/>
                <w:lang w:val="fi-FI"/>
              </w:rPr>
              <w:t>Esiehdot</w:t>
            </w:r>
          </w:p>
        </w:tc>
        <w:tc>
          <w:tcPr>
            <w:tcW w:w="7272" w:type="dxa"/>
          </w:tcPr>
          <w:p w14:paraId="410C036D" w14:textId="77777777" w:rsidR="009322DB" w:rsidRDefault="009322DB" w:rsidP="00E55B5B">
            <w:pPr>
              <w:pStyle w:val="Grid"/>
              <w:rPr>
                <w:lang w:val="fi-FI"/>
              </w:rPr>
            </w:pPr>
          </w:p>
        </w:tc>
      </w:tr>
      <w:tr w:rsidR="009322DB" w14:paraId="091257C6" w14:textId="77777777" w:rsidTr="00E55B5B">
        <w:tc>
          <w:tcPr>
            <w:tcW w:w="1908" w:type="dxa"/>
          </w:tcPr>
          <w:p w14:paraId="75575F60" w14:textId="77777777" w:rsidR="009322DB" w:rsidRDefault="009322DB" w:rsidP="00E55B5B">
            <w:pPr>
              <w:pStyle w:val="Grid"/>
              <w:rPr>
                <w:b/>
                <w:lang w:val="fi-FI"/>
              </w:rPr>
            </w:pPr>
            <w:r>
              <w:rPr>
                <w:b/>
                <w:lang w:val="fi-FI"/>
              </w:rPr>
              <w:t>Kuvaus</w:t>
            </w:r>
          </w:p>
        </w:tc>
        <w:tc>
          <w:tcPr>
            <w:tcW w:w="7272" w:type="dxa"/>
          </w:tcPr>
          <w:p w14:paraId="33F2EA46" w14:textId="77777777" w:rsidR="009322DB" w:rsidRDefault="009322DB" w:rsidP="00E55B5B">
            <w:pPr>
              <w:pStyle w:val="Grid"/>
              <w:rPr>
                <w:lang w:val="fi-FI"/>
              </w:rPr>
            </w:pPr>
          </w:p>
        </w:tc>
      </w:tr>
      <w:tr w:rsidR="009322DB" w14:paraId="672F9DE4" w14:textId="77777777" w:rsidTr="00E55B5B">
        <w:tc>
          <w:tcPr>
            <w:tcW w:w="1908" w:type="dxa"/>
          </w:tcPr>
          <w:p w14:paraId="1FBE0054" w14:textId="77777777" w:rsidR="009322DB" w:rsidRDefault="009322DB" w:rsidP="00E55B5B">
            <w:pPr>
              <w:pStyle w:val="Grid"/>
              <w:rPr>
                <w:b/>
              </w:rPr>
            </w:pPr>
            <w:proofErr w:type="spellStart"/>
            <w:r>
              <w:rPr>
                <w:b/>
              </w:rPr>
              <w:t>Poikkeukset</w:t>
            </w:r>
            <w:proofErr w:type="spellEnd"/>
          </w:p>
        </w:tc>
        <w:tc>
          <w:tcPr>
            <w:tcW w:w="7272" w:type="dxa"/>
          </w:tcPr>
          <w:p w14:paraId="571F4F3C" w14:textId="77777777" w:rsidR="009322DB" w:rsidRDefault="009322DB" w:rsidP="00E55B5B">
            <w:pPr>
              <w:pStyle w:val="Grid"/>
            </w:pPr>
          </w:p>
        </w:tc>
      </w:tr>
      <w:tr w:rsidR="009322DB" w14:paraId="365FCCE5" w14:textId="77777777" w:rsidTr="00E55B5B">
        <w:tc>
          <w:tcPr>
            <w:tcW w:w="1908" w:type="dxa"/>
          </w:tcPr>
          <w:p w14:paraId="28C91FA7" w14:textId="77777777" w:rsidR="009322DB" w:rsidRDefault="009322DB" w:rsidP="00E55B5B">
            <w:pPr>
              <w:pStyle w:val="Grid"/>
              <w:rPr>
                <w:b/>
              </w:rPr>
            </w:pPr>
            <w:proofErr w:type="spellStart"/>
            <w:r>
              <w:rPr>
                <w:b/>
              </w:rPr>
              <w:t>Lopputulos</w:t>
            </w:r>
            <w:proofErr w:type="spellEnd"/>
          </w:p>
        </w:tc>
        <w:tc>
          <w:tcPr>
            <w:tcW w:w="7272" w:type="dxa"/>
          </w:tcPr>
          <w:p w14:paraId="46D00BC1" w14:textId="77777777" w:rsidR="009322DB" w:rsidRDefault="009322DB" w:rsidP="00E55B5B">
            <w:pPr>
              <w:pStyle w:val="Grid"/>
            </w:pPr>
          </w:p>
        </w:tc>
      </w:tr>
      <w:tr w:rsidR="009322DB" w14:paraId="5A9FE9DC" w14:textId="77777777" w:rsidTr="00E55B5B">
        <w:tc>
          <w:tcPr>
            <w:tcW w:w="1908" w:type="dxa"/>
          </w:tcPr>
          <w:p w14:paraId="1444489B" w14:textId="77777777" w:rsidR="009322DB" w:rsidRDefault="009322DB" w:rsidP="00E55B5B">
            <w:pPr>
              <w:pStyle w:val="Grid"/>
              <w:rPr>
                <w:b/>
              </w:rPr>
            </w:pPr>
            <w:r>
              <w:rPr>
                <w:b/>
              </w:rPr>
              <w:t xml:space="preserve">Muut </w:t>
            </w:r>
            <w:proofErr w:type="spellStart"/>
            <w:r>
              <w:rPr>
                <w:b/>
              </w:rPr>
              <w:t>vaatimukset</w:t>
            </w:r>
            <w:proofErr w:type="spellEnd"/>
          </w:p>
        </w:tc>
        <w:tc>
          <w:tcPr>
            <w:tcW w:w="7272" w:type="dxa"/>
          </w:tcPr>
          <w:p w14:paraId="1AA22CDD" w14:textId="77777777" w:rsidR="009322DB" w:rsidRDefault="009322DB" w:rsidP="00E55B5B">
            <w:pPr>
              <w:pStyle w:val="Grid"/>
            </w:pPr>
          </w:p>
        </w:tc>
      </w:tr>
    </w:tbl>
    <w:p w14:paraId="43DB7304" w14:textId="77777777" w:rsidR="008D5B72" w:rsidRDefault="008D5B72" w:rsidP="004E7C35">
      <w:pPr>
        <w:rPr>
          <w:sz w:val="28"/>
          <w:szCs w:val="28"/>
        </w:rPr>
      </w:pPr>
    </w:p>
    <w:p w14:paraId="54D82EFA" w14:textId="77777777" w:rsidR="009322DB" w:rsidRDefault="009322DB" w:rsidP="009322DB">
      <w:pPr>
        <w:pStyle w:val="Otsikko1"/>
        <w:numPr>
          <w:ilvl w:val="0"/>
          <w:numId w:val="0"/>
        </w:numPr>
      </w:pPr>
      <w:bookmarkStart w:id="16" w:name="_Toc32327856"/>
      <w:bookmarkStart w:id="17" w:name="_Toc32327956"/>
      <w:bookmarkStart w:id="18" w:name="_Toc219171304"/>
      <w:bookmarkStart w:id="19" w:name="_Toc534811261"/>
      <w:r>
        <w:t>Liite 3. Käyttöliittymän kuvaus</w:t>
      </w:r>
      <w:bookmarkEnd w:id="16"/>
      <w:bookmarkEnd w:id="17"/>
      <w:bookmarkEnd w:id="18"/>
      <w:bookmarkEnd w:id="19"/>
    </w:p>
    <w:p w14:paraId="048F1473" w14:textId="77777777" w:rsidR="00A31012" w:rsidRPr="00A31012" w:rsidRDefault="00A31012" w:rsidP="00A31012"/>
    <w:p w14:paraId="00103B46" w14:textId="6E0CD413" w:rsidR="00A31012" w:rsidRDefault="009322DB" w:rsidP="009322DB">
      <w:r>
        <w:t>Liitä tähän käyttöliittymähahmotelma ohjelmasta. Kerro, mitä mistäkin näytön painikkeesta tapahtuu.</w:t>
      </w:r>
      <w:r w:rsidR="00A31012">
        <w:t xml:space="preserve"> Voit käyttää apuna netistä löytyviä käyttöliittymän suunnitteluun tarkoitettuja ohjelmia tai hahmotella jollain muulla valitsemallasi tavalla.</w:t>
      </w:r>
      <w:r w:rsidR="00A344B0">
        <w:t xml:space="preserve"> </w:t>
      </w:r>
      <w:r w:rsidR="00F10EFF">
        <w:t>3</w:t>
      </w:r>
      <w:r w:rsidR="00A344B0">
        <w:t>*&lt;ryhmäläisten määrä&gt; ei-triviaaleja tapauksia on minimi.</w:t>
      </w:r>
      <w:r w:rsidR="00A31012">
        <w:t xml:space="preserve"> </w:t>
      </w:r>
    </w:p>
    <w:p w14:paraId="09BEA873" w14:textId="77777777" w:rsidR="009322DB" w:rsidRDefault="009322DB" w:rsidP="009322DB"/>
    <w:p w14:paraId="72510A35" w14:textId="77777777" w:rsidR="009322DB" w:rsidRDefault="009322DB" w:rsidP="009322DB">
      <w:pPr>
        <w:pStyle w:val="Otsikko1"/>
        <w:numPr>
          <w:ilvl w:val="0"/>
          <w:numId w:val="0"/>
        </w:numPr>
      </w:pPr>
      <w:bookmarkStart w:id="20" w:name="_Toc219171305"/>
      <w:bookmarkStart w:id="21" w:name="_Toc534811262"/>
      <w:r>
        <w:t>Liite 4. Hylätyt vaatimukset</w:t>
      </w:r>
      <w:bookmarkEnd w:id="20"/>
      <w:bookmarkEnd w:id="21"/>
    </w:p>
    <w:p w14:paraId="2A019739" w14:textId="77777777" w:rsidR="00A31012" w:rsidRDefault="00A31012" w:rsidP="009322DB"/>
    <w:p w14:paraId="1A1332D0" w14:textId="3554B0C1" w:rsidR="009322DB" w:rsidRDefault="00306EE4" w:rsidP="009322DB">
      <w:r>
        <w:t>&lt;</w:t>
      </w:r>
      <w:r w:rsidR="00A344B0">
        <w:t>Jos aluksi suunnittelitte jotain ja päädyitte hylkäämään idean, s</w:t>
      </w:r>
      <w:r w:rsidR="009322DB">
        <w:t xml:space="preserve">iirrä </w:t>
      </w:r>
      <w:r w:rsidR="00A344B0">
        <w:t xml:space="preserve">siihen liittyvät </w:t>
      </w:r>
      <w:r w:rsidR="009322DB">
        <w:t>hylätyt vaatimukset</w:t>
      </w:r>
      <w:r w:rsidR="009322DB" w:rsidRPr="00760650">
        <w:t xml:space="preserve"> </w:t>
      </w:r>
      <w:r w:rsidR="009322DB">
        <w:t>tänne. Kirjaa Syy-kenttää sen verran tietoa, että itse pystyt kertomaan, miksi vaatimus on hylätty, esim</w:t>
      </w:r>
      <w:r w:rsidR="00156B0F">
        <w:t>erkiksi</w:t>
      </w:r>
      <w:r w:rsidR="009322DB">
        <w:t xml:space="preserve"> ”Sama vaatimus kuin </w:t>
      </w:r>
      <w:proofErr w:type="spellStart"/>
      <w:r w:rsidR="009322DB">
        <w:t>xyz</w:t>
      </w:r>
      <w:proofErr w:type="spellEnd"/>
      <w:r w:rsidR="009322DB">
        <w:t>”.</w:t>
      </w:r>
      <w:r w:rsidR="00A31012">
        <w:t xml:space="preserve"> </w:t>
      </w:r>
      <w:r>
        <w:t>&gt;</w:t>
      </w:r>
    </w:p>
    <w:p w14:paraId="6D910584" w14:textId="77777777" w:rsidR="009322DB" w:rsidRPr="00B06FB8" w:rsidRDefault="009322DB" w:rsidP="009322DB"/>
    <w:tbl>
      <w:tblPr>
        <w:tblW w:w="8755"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1370"/>
        <w:gridCol w:w="5245"/>
        <w:gridCol w:w="1701"/>
      </w:tblGrid>
      <w:tr w:rsidR="009322DB" w14:paraId="24DD1CC1" w14:textId="77777777" w:rsidTr="00E55B5B">
        <w:trPr>
          <w:trHeight w:val="214"/>
        </w:trPr>
        <w:tc>
          <w:tcPr>
            <w:tcW w:w="439" w:type="dxa"/>
          </w:tcPr>
          <w:p w14:paraId="6F8D7C61" w14:textId="77777777" w:rsidR="009322DB" w:rsidRDefault="009322DB" w:rsidP="00E55B5B">
            <w:pPr>
              <w:pStyle w:val="Grid"/>
              <w:rPr>
                <w:b/>
                <w:lang w:val="fi-FI"/>
              </w:rPr>
            </w:pPr>
            <w:r>
              <w:rPr>
                <w:b/>
                <w:lang w:val="fi-FI"/>
              </w:rPr>
              <w:t>ID</w:t>
            </w:r>
          </w:p>
        </w:tc>
        <w:tc>
          <w:tcPr>
            <w:tcW w:w="1370" w:type="dxa"/>
          </w:tcPr>
          <w:p w14:paraId="21E996F1" w14:textId="77777777" w:rsidR="009322DB" w:rsidRDefault="009322DB" w:rsidP="00E55B5B">
            <w:pPr>
              <w:pStyle w:val="Grid"/>
              <w:rPr>
                <w:b/>
                <w:lang w:val="fi-FI"/>
              </w:rPr>
            </w:pPr>
            <w:r>
              <w:rPr>
                <w:b/>
                <w:lang w:val="fi-FI"/>
              </w:rPr>
              <w:t>Hylkäys-pvm</w:t>
            </w:r>
          </w:p>
        </w:tc>
        <w:tc>
          <w:tcPr>
            <w:tcW w:w="5245" w:type="dxa"/>
          </w:tcPr>
          <w:p w14:paraId="19505F37" w14:textId="77777777" w:rsidR="009322DB" w:rsidRDefault="009322DB" w:rsidP="00E55B5B">
            <w:pPr>
              <w:pStyle w:val="Grid"/>
              <w:rPr>
                <w:b/>
                <w:lang w:val="fi-FI"/>
              </w:rPr>
            </w:pPr>
            <w:r>
              <w:rPr>
                <w:b/>
                <w:lang w:val="fi-FI"/>
              </w:rPr>
              <w:t>Vaatimus</w:t>
            </w:r>
          </w:p>
        </w:tc>
        <w:tc>
          <w:tcPr>
            <w:tcW w:w="1701" w:type="dxa"/>
          </w:tcPr>
          <w:p w14:paraId="3B617548" w14:textId="77777777" w:rsidR="009322DB" w:rsidRDefault="009322DB" w:rsidP="00E55B5B">
            <w:pPr>
              <w:pStyle w:val="Grid"/>
              <w:rPr>
                <w:b/>
                <w:lang w:val="fi-FI"/>
              </w:rPr>
            </w:pPr>
            <w:r>
              <w:rPr>
                <w:b/>
                <w:lang w:val="fi-FI"/>
              </w:rPr>
              <w:t>Syy</w:t>
            </w:r>
          </w:p>
        </w:tc>
      </w:tr>
      <w:tr w:rsidR="009322DB" w14:paraId="2DA3B95F" w14:textId="77777777" w:rsidTr="00E55B5B">
        <w:tc>
          <w:tcPr>
            <w:tcW w:w="439" w:type="dxa"/>
          </w:tcPr>
          <w:p w14:paraId="51A4EA89" w14:textId="77777777" w:rsidR="009322DB" w:rsidRDefault="009322DB" w:rsidP="00E55B5B">
            <w:pPr>
              <w:pStyle w:val="Grid"/>
              <w:rPr>
                <w:lang w:val="fi-FI"/>
              </w:rPr>
            </w:pPr>
          </w:p>
        </w:tc>
        <w:tc>
          <w:tcPr>
            <w:tcW w:w="1370" w:type="dxa"/>
          </w:tcPr>
          <w:p w14:paraId="3EC65C1E" w14:textId="77777777" w:rsidR="009322DB" w:rsidRDefault="009322DB" w:rsidP="00E55B5B">
            <w:pPr>
              <w:pStyle w:val="Grid"/>
              <w:rPr>
                <w:lang w:val="fi-FI"/>
              </w:rPr>
            </w:pPr>
          </w:p>
        </w:tc>
        <w:tc>
          <w:tcPr>
            <w:tcW w:w="5245" w:type="dxa"/>
          </w:tcPr>
          <w:p w14:paraId="5AC8B646" w14:textId="77777777" w:rsidR="009322DB" w:rsidRDefault="009322DB" w:rsidP="00E55B5B">
            <w:pPr>
              <w:pStyle w:val="Grid"/>
              <w:rPr>
                <w:lang w:val="fi-FI"/>
              </w:rPr>
            </w:pPr>
          </w:p>
        </w:tc>
        <w:tc>
          <w:tcPr>
            <w:tcW w:w="1701" w:type="dxa"/>
          </w:tcPr>
          <w:p w14:paraId="6105914A" w14:textId="77777777" w:rsidR="009322DB" w:rsidRDefault="009322DB" w:rsidP="00E55B5B">
            <w:pPr>
              <w:pStyle w:val="Grid"/>
              <w:rPr>
                <w:lang w:val="fi-FI"/>
              </w:rPr>
            </w:pPr>
          </w:p>
        </w:tc>
      </w:tr>
      <w:tr w:rsidR="009322DB" w14:paraId="2A5A19AF" w14:textId="77777777" w:rsidTr="00E55B5B">
        <w:tc>
          <w:tcPr>
            <w:tcW w:w="439" w:type="dxa"/>
          </w:tcPr>
          <w:p w14:paraId="7D0B4427" w14:textId="77777777" w:rsidR="009322DB" w:rsidRDefault="009322DB" w:rsidP="00E55B5B">
            <w:pPr>
              <w:pStyle w:val="Grid"/>
              <w:rPr>
                <w:lang w:val="fi-FI"/>
              </w:rPr>
            </w:pPr>
          </w:p>
        </w:tc>
        <w:tc>
          <w:tcPr>
            <w:tcW w:w="1370" w:type="dxa"/>
          </w:tcPr>
          <w:p w14:paraId="344299C9" w14:textId="77777777" w:rsidR="009322DB" w:rsidRDefault="009322DB" w:rsidP="00E55B5B">
            <w:pPr>
              <w:pStyle w:val="Grid"/>
              <w:rPr>
                <w:lang w:val="fi-FI"/>
              </w:rPr>
            </w:pPr>
          </w:p>
        </w:tc>
        <w:tc>
          <w:tcPr>
            <w:tcW w:w="5245" w:type="dxa"/>
          </w:tcPr>
          <w:p w14:paraId="7A12732E" w14:textId="77777777" w:rsidR="009322DB" w:rsidRDefault="009322DB" w:rsidP="00E55B5B">
            <w:pPr>
              <w:pStyle w:val="Grid"/>
              <w:rPr>
                <w:lang w:val="fi-FI"/>
              </w:rPr>
            </w:pPr>
          </w:p>
        </w:tc>
        <w:tc>
          <w:tcPr>
            <w:tcW w:w="1701" w:type="dxa"/>
          </w:tcPr>
          <w:p w14:paraId="30D9B0A3" w14:textId="77777777" w:rsidR="009322DB" w:rsidRDefault="009322DB" w:rsidP="00E55B5B">
            <w:pPr>
              <w:pStyle w:val="Grid"/>
              <w:rPr>
                <w:lang w:val="fi-FI"/>
              </w:rPr>
            </w:pPr>
          </w:p>
        </w:tc>
      </w:tr>
      <w:tr w:rsidR="009322DB" w14:paraId="703CC1A3" w14:textId="77777777" w:rsidTr="00E55B5B">
        <w:tc>
          <w:tcPr>
            <w:tcW w:w="439" w:type="dxa"/>
          </w:tcPr>
          <w:p w14:paraId="5D981874" w14:textId="77777777" w:rsidR="009322DB" w:rsidRDefault="009322DB" w:rsidP="00E55B5B">
            <w:pPr>
              <w:pStyle w:val="Grid"/>
              <w:rPr>
                <w:lang w:val="fi-FI"/>
              </w:rPr>
            </w:pPr>
          </w:p>
        </w:tc>
        <w:tc>
          <w:tcPr>
            <w:tcW w:w="1370" w:type="dxa"/>
          </w:tcPr>
          <w:p w14:paraId="2EEEF7BA" w14:textId="77777777" w:rsidR="009322DB" w:rsidRDefault="009322DB" w:rsidP="00E55B5B">
            <w:pPr>
              <w:pStyle w:val="Grid"/>
              <w:rPr>
                <w:lang w:val="fi-FI"/>
              </w:rPr>
            </w:pPr>
          </w:p>
        </w:tc>
        <w:tc>
          <w:tcPr>
            <w:tcW w:w="5245" w:type="dxa"/>
          </w:tcPr>
          <w:p w14:paraId="20A26F64" w14:textId="77777777" w:rsidR="009322DB" w:rsidRDefault="009322DB" w:rsidP="00E55B5B">
            <w:pPr>
              <w:pStyle w:val="Grid"/>
              <w:rPr>
                <w:lang w:val="fi-FI"/>
              </w:rPr>
            </w:pPr>
          </w:p>
        </w:tc>
        <w:tc>
          <w:tcPr>
            <w:tcW w:w="1701" w:type="dxa"/>
          </w:tcPr>
          <w:p w14:paraId="12981A7C" w14:textId="77777777" w:rsidR="009322DB" w:rsidRDefault="009322DB" w:rsidP="00E55B5B">
            <w:pPr>
              <w:pStyle w:val="Grid"/>
              <w:rPr>
                <w:lang w:val="fi-FI"/>
              </w:rPr>
            </w:pPr>
          </w:p>
        </w:tc>
      </w:tr>
      <w:tr w:rsidR="009322DB" w14:paraId="0CE22F61" w14:textId="77777777" w:rsidTr="00E55B5B">
        <w:tc>
          <w:tcPr>
            <w:tcW w:w="439" w:type="dxa"/>
          </w:tcPr>
          <w:p w14:paraId="65DD8C10" w14:textId="77777777" w:rsidR="009322DB" w:rsidRDefault="009322DB" w:rsidP="00E55B5B">
            <w:pPr>
              <w:pStyle w:val="Grid"/>
              <w:rPr>
                <w:lang w:val="fi-FI"/>
              </w:rPr>
            </w:pPr>
          </w:p>
        </w:tc>
        <w:tc>
          <w:tcPr>
            <w:tcW w:w="1370" w:type="dxa"/>
          </w:tcPr>
          <w:p w14:paraId="7F5339C5" w14:textId="77777777" w:rsidR="009322DB" w:rsidRDefault="009322DB" w:rsidP="00E55B5B">
            <w:pPr>
              <w:pStyle w:val="Grid"/>
              <w:rPr>
                <w:lang w:val="fi-FI"/>
              </w:rPr>
            </w:pPr>
          </w:p>
        </w:tc>
        <w:tc>
          <w:tcPr>
            <w:tcW w:w="5245" w:type="dxa"/>
          </w:tcPr>
          <w:p w14:paraId="36DC335A" w14:textId="77777777" w:rsidR="009322DB" w:rsidRDefault="009322DB" w:rsidP="00E55B5B">
            <w:pPr>
              <w:pStyle w:val="Grid"/>
              <w:rPr>
                <w:lang w:val="fi-FI"/>
              </w:rPr>
            </w:pPr>
          </w:p>
        </w:tc>
        <w:tc>
          <w:tcPr>
            <w:tcW w:w="1701" w:type="dxa"/>
          </w:tcPr>
          <w:p w14:paraId="38AAD60B" w14:textId="77777777" w:rsidR="009322DB" w:rsidRDefault="009322DB" w:rsidP="00E55B5B">
            <w:pPr>
              <w:pStyle w:val="Grid"/>
              <w:rPr>
                <w:lang w:val="fi-FI"/>
              </w:rPr>
            </w:pPr>
          </w:p>
        </w:tc>
      </w:tr>
      <w:tr w:rsidR="009322DB" w14:paraId="3893EB2E" w14:textId="77777777" w:rsidTr="00E55B5B">
        <w:tc>
          <w:tcPr>
            <w:tcW w:w="439" w:type="dxa"/>
          </w:tcPr>
          <w:p w14:paraId="5C40455F" w14:textId="77777777" w:rsidR="009322DB" w:rsidRDefault="009322DB" w:rsidP="00E55B5B">
            <w:pPr>
              <w:pStyle w:val="Grid"/>
              <w:rPr>
                <w:lang w:val="fi-FI"/>
              </w:rPr>
            </w:pPr>
          </w:p>
        </w:tc>
        <w:tc>
          <w:tcPr>
            <w:tcW w:w="1370" w:type="dxa"/>
          </w:tcPr>
          <w:p w14:paraId="28B24300" w14:textId="77777777" w:rsidR="009322DB" w:rsidRDefault="009322DB" w:rsidP="00E55B5B">
            <w:pPr>
              <w:pStyle w:val="Grid"/>
              <w:rPr>
                <w:lang w:val="fi-FI"/>
              </w:rPr>
            </w:pPr>
          </w:p>
        </w:tc>
        <w:tc>
          <w:tcPr>
            <w:tcW w:w="5245" w:type="dxa"/>
          </w:tcPr>
          <w:p w14:paraId="59C129A5" w14:textId="77777777" w:rsidR="009322DB" w:rsidRDefault="009322DB" w:rsidP="00E55B5B">
            <w:pPr>
              <w:pStyle w:val="Grid"/>
              <w:rPr>
                <w:lang w:val="fi-FI"/>
              </w:rPr>
            </w:pPr>
          </w:p>
        </w:tc>
        <w:tc>
          <w:tcPr>
            <w:tcW w:w="1701" w:type="dxa"/>
          </w:tcPr>
          <w:p w14:paraId="62678631" w14:textId="77777777" w:rsidR="009322DB" w:rsidRDefault="009322DB" w:rsidP="00E55B5B">
            <w:pPr>
              <w:pStyle w:val="Grid"/>
              <w:rPr>
                <w:lang w:val="fi-FI"/>
              </w:rPr>
            </w:pPr>
          </w:p>
        </w:tc>
      </w:tr>
      <w:tr w:rsidR="009322DB" w14:paraId="097AAF81" w14:textId="77777777" w:rsidTr="00E55B5B">
        <w:tc>
          <w:tcPr>
            <w:tcW w:w="439" w:type="dxa"/>
          </w:tcPr>
          <w:p w14:paraId="1DB21456" w14:textId="77777777" w:rsidR="009322DB" w:rsidRDefault="009322DB" w:rsidP="00E55B5B">
            <w:pPr>
              <w:pStyle w:val="Grid"/>
              <w:rPr>
                <w:lang w:val="fi-FI"/>
              </w:rPr>
            </w:pPr>
          </w:p>
        </w:tc>
        <w:tc>
          <w:tcPr>
            <w:tcW w:w="1370" w:type="dxa"/>
          </w:tcPr>
          <w:p w14:paraId="53C2EBCD" w14:textId="77777777" w:rsidR="009322DB" w:rsidRDefault="009322DB" w:rsidP="00E55B5B">
            <w:pPr>
              <w:pStyle w:val="Grid"/>
              <w:rPr>
                <w:lang w:val="fi-FI"/>
              </w:rPr>
            </w:pPr>
          </w:p>
        </w:tc>
        <w:tc>
          <w:tcPr>
            <w:tcW w:w="5245" w:type="dxa"/>
          </w:tcPr>
          <w:p w14:paraId="77DCF907" w14:textId="77777777" w:rsidR="009322DB" w:rsidRDefault="009322DB" w:rsidP="00E55B5B">
            <w:pPr>
              <w:pStyle w:val="Grid"/>
              <w:rPr>
                <w:lang w:val="fi-FI"/>
              </w:rPr>
            </w:pPr>
          </w:p>
        </w:tc>
        <w:tc>
          <w:tcPr>
            <w:tcW w:w="1701" w:type="dxa"/>
          </w:tcPr>
          <w:p w14:paraId="734A6E69" w14:textId="77777777" w:rsidR="009322DB" w:rsidRDefault="009322DB" w:rsidP="00E55B5B">
            <w:pPr>
              <w:pStyle w:val="Grid"/>
              <w:rPr>
                <w:lang w:val="fi-FI"/>
              </w:rPr>
            </w:pPr>
          </w:p>
        </w:tc>
      </w:tr>
    </w:tbl>
    <w:p w14:paraId="42AB96FE" w14:textId="77777777" w:rsidR="009322DB" w:rsidRPr="001331B6" w:rsidRDefault="009322DB" w:rsidP="004E7C35">
      <w:pPr>
        <w:rPr>
          <w:sz w:val="28"/>
          <w:szCs w:val="28"/>
        </w:rPr>
      </w:pPr>
    </w:p>
    <w:sectPr w:rsidR="009322DB" w:rsidRPr="001331B6" w:rsidSect="00E75FCE">
      <w:headerReference w:type="default" r:id="rId12"/>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2969" w14:textId="77777777" w:rsidR="00562C68" w:rsidRDefault="00562C68" w:rsidP="00467221">
      <w:r>
        <w:separator/>
      </w:r>
    </w:p>
  </w:endnote>
  <w:endnote w:type="continuationSeparator" w:id="0">
    <w:p w14:paraId="24DFBCB0" w14:textId="77777777" w:rsidR="00562C68" w:rsidRDefault="00562C68" w:rsidP="0046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B95E" w14:textId="77777777" w:rsidR="00432056" w:rsidRDefault="00432056" w:rsidP="00E75FCE">
    <w:pPr>
      <w:pStyle w:val="Alatunniste"/>
    </w:pPr>
  </w:p>
  <w:p w14:paraId="47C83C11" w14:textId="77777777" w:rsidR="00432056" w:rsidRDefault="0043205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11259" w14:textId="77777777" w:rsidR="00562C68" w:rsidRDefault="00562C68" w:rsidP="00467221">
      <w:r>
        <w:separator/>
      </w:r>
    </w:p>
  </w:footnote>
  <w:footnote w:type="continuationSeparator" w:id="0">
    <w:p w14:paraId="2E2334AD" w14:textId="77777777" w:rsidR="00562C68" w:rsidRDefault="00562C68" w:rsidP="0046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0866" w14:textId="77777777" w:rsidR="00A4316E" w:rsidRPr="00A4316E" w:rsidRDefault="00A4316E" w:rsidP="00A4316E">
    <w:pPr>
      <w:pStyle w:val="Yltunniste"/>
    </w:pPr>
    <w:r>
      <w:rPr>
        <w:noProof/>
      </w:rPr>
      <w:drawing>
        <wp:inline distT="0" distB="0" distL="0" distR="0" wp14:anchorId="7853F8A2" wp14:editId="48765576">
          <wp:extent cx="2033372" cy="1131570"/>
          <wp:effectExtent l="0" t="0" r="5080" b="0"/>
          <wp:docPr id="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C6D8" w14:textId="77777777" w:rsidR="00432056" w:rsidRDefault="00432056" w:rsidP="00AE21EA">
    <w:pPr>
      <w:pStyle w:val="Yltunniste"/>
      <w:tabs>
        <w:tab w:val="clear" w:pos="4819"/>
        <w:tab w:val="clear" w:pos="9638"/>
        <w:tab w:val="left" w:pos="1255"/>
      </w:tabs>
    </w:pPr>
    <w:r>
      <w:t xml:space="preserve">Liite 1. </w:t>
    </w:r>
    <w:r w:rsidRPr="00AE21EA">
      <w:t xml:space="preserve">SBA-jaottelu </w:t>
    </w:r>
    <w:proofErr w:type="spellStart"/>
    <w:r w:rsidRPr="00AE21EA">
      <w:t>HKScan</w:t>
    </w:r>
    <w:proofErr w:type="spellEnd"/>
    <w:r w:rsidRPr="00AE21EA">
      <w:t xml:space="preserve">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69E7" w14:textId="77777777" w:rsidR="00A4316E" w:rsidRDefault="00A4316E" w:rsidP="00A4316E">
    <w:pPr>
      <w:pStyle w:val="Yltunniste"/>
      <w:jc w:val="center"/>
    </w:pPr>
  </w:p>
  <w:p w14:paraId="48CE7E69" w14:textId="77777777" w:rsidR="001331B6" w:rsidRDefault="001331B6">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19488"/>
      <w:docPartObj>
        <w:docPartGallery w:val="Page Numbers (Top of Page)"/>
        <w:docPartUnique/>
      </w:docPartObj>
    </w:sdtPr>
    <w:sdtEndPr>
      <w:rPr>
        <w:noProof/>
      </w:rPr>
    </w:sdtEndPr>
    <w:sdtContent>
      <w:p w14:paraId="5321557A" w14:textId="77777777" w:rsidR="00A4316E" w:rsidRDefault="00A4316E">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p w14:paraId="40D8F945" w14:textId="77777777" w:rsidR="00A4316E" w:rsidRDefault="00A4316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966"/>
    <w:multiLevelType w:val="hybridMultilevel"/>
    <w:tmpl w:val="90963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 w15:restartNumberingAfterBreak="0">
    <w:nsid w:val="1E02712C"/>
    <w:multiLevelType w:val="multilevel"/>
    <w:tmpl w:val="67140B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26E1F37"/>
    <w:multiLevelType w:val="hybridMultilevel"/>
    <w:tmpl w:val="AB74F6DE"/>
    <w:lvl w:ilvl="0" w:tplc="095422C0">
      <w:start w:val="2"/>
      <w:numFmt w:val="bullet"/>
      <w:lvlText w:val="-"/>
      <w:lvlJc w:val="left"/>
      <w:pPr>
        <w:ind w:left="720" w:hanging="360"/>
      </w:pPr>
      <w:rPr>
        <w:rFonts w:ascii="Times New Roman" w:eastAsia="Calibr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E0542C0"/>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048542E"/>
    <w:multiLevelType w:val="multilevel"/>
    <w:tmpl w:val="5E22D3A2"/>
    <w:lvl w:ilvl="0">
      <w:start w:val="1"/>
      <w:numFmt w:val="decimal"/>
      <w:lvlText w:val="%1"/>
      <w:lvlJc w:val="left"/>
      <w:pPr>
        <w:ind w:left="480" w:hanging="480"/>
      </w:pPr>
      <w:rPr>
        <w:rFonts w:ascii="Times New Roman" w:eastAsia="Calibri" w:hAnsi="Times New Roman" w:hint="default"/>
        <w:color w:val="0000FF"/>
        <w:sz w:val="24"/>
        <w:u w:val="single"/>
      </w:rPr>
    </w:lvl>
    <w:lvl w:ilvl="1">
      <w:start w:val="1"/>
      <w:numFmt w:val="decimal"/>
      <w:lvlText w:val="%1.%2"/>
      <w:lvlJc w:val="left"/>
      <w:pPr>
        <w:ind w:left="976" w:hanging="480"/>
      </w:pPr>
      <w:rPr>
        <w:rFonts w:ascii="Times New Roman" w:eastAsia="Calibri" w:hAnsi="Times New Roman" w:hint="default"/>
        <w:color w:val="0000FF"/>
        <w:sz w:val="24"/>
        <w:u w:val="single"/>
      </w:rPr>
    </w:lvl>
    <w:lvl w:ilvl="2">
      <w:start w:val="1"/>
      <w:numFmt w:val="decimal"/>
      <w:lvlText w:val="%1.%2.%3"/>
      <w:lvlJc w:val="left"/>
      <w:pPr>
        <w:ind w:left="1712" w:hanging="720"/>
      </w:pPr>
      <w:rPr>
        <w:rFonts w:ascii="Times New Roman" w:eastAsia="Calibri" w:hAnsi="Times New Roman" w:hint="default"/>
        <w:color w:val="auto"/>
        <w:sz w:val="24"/>
        <w:u w:val="none"/>
      </w:rPr>
    </w:lvl>
    <w:lvl w:ilvl="3">
      <w:start w:val="1"/>
      <w:numFmt w:val="decimal"/>
      <w:lvlText w:val="%1.%2.%3.%4"/>
      <w:lvlJc w:val="left"/>
      <w:pPr>
        <w:ind w:left="2208" w:hanging="720"/>
      </w:pPr>
      <w:rPr>
        <w:rFonts w:ascii="Times New Roman" w:eastAsia="Calibri" w:hAnsi="Times New Roman" w:hint="default"/>
        <w:color w:val="0000FF"/>
        <w:sz w:val="24"/>
        <w:u w:val="single"/>
      </w:rPr>
    </w:lvl>
    <w:lvl w:ilvl="4">
      <w:start w:val="1"/>
      <w:numFmt w:val="decimal"/>
      <w:lvlText w:val="%1.%2.%3.%4.%5"/>
      <w:lvlJc w:val="left"/>
      <w:pPr>
        <w:ind w:left="3064" w:hanging="1080"/>
      </w:pPr>
      <w:rPr>
        <w:rFonts w:ascii="Times New Roman" w:eastAsia="Calibri" w:hAnsi="Times New Roman" w:hint="default"/>
        <w:color w:val="0000FF"/>
        <w:sz w:val="24"/>
        <w:u w:val="single"/>
      </w:rPr>
    </w:lvl>
    <w:lvl w:ilvl="5">
      <w:start w:val="1"/>
      <w:numFmt w:val="decimal"/>
      <w:lvlText w:val="%1.%2.%3.%4.%5.%6"/>
      <w:lvlJc w:val="left"/>
      <w:pPr>
        <w:ind w:left="3560" w:hanging="1080"/>
      </w:pPr>
      <w:rPr>
        <w:rFonts w:ascii="Times New Roman" w:eastAsia="Calibri" w:hAnsi="Times New Roman" w:hint="default"/>
        <w:color w:val="0000FF"/>
        <w:sz w:val="24"/>
        <w:u w:val="single"/>
      </w:rPr>
    </w:lvl>
    <w:lvl w:ilvl="6">
      <w:start w:val="1"/>
      <w:numFmt w:val="decimal"/>
      <w:lvlText w:val="%1.%2.%3.%4.%5.%6.%7"/>
      <w:lvlJc w:val="left"/>
      <w:pPr>
        <w:ind w:left="4416" w:hanging="1440"/>
      </w:pPr>
      <w:rPr>
        <w:rFonts w:ascii="Times New Roman" w:eastAsia="Calibri" w:hAnsi="Times New Roman" w:hint="default"/>
        <w:color w:val="0000FF"/>
        <w:sz w:val="24"/>
        <w:u w:val="single"/>
      </w:rPr>
    </w:lvl>
    <w:lvl w:ilvl="7">
      <w:start w:val="1"/>
      <w:numFmt w:val="decimal"/>
      <w:lvlText w:val="%1.%2.%3.%4.%5.%6.%7.%8"/>
      <w:lvlJc w:val="left"/>
      <w:pPr>
        <w:ind w:left="4912" w:hanging="1440"/>
      </w:pPr>
      <w:rPr>
        <w:rFonts w:ascii="Times New Roman" w:eastAsia="Calibri" w:hAnsi="Times New Roman" w:hint="default"/>
        <w:color w:val="0000FF"/>
        <w:sz w:val="24"/>
        <w:u w:val="single"/>
      </w:rPr>
    </w:lvl>
    <w:lvl w:ilvl="8">
      <w:start w:val="1"/>
      <w:numFmt w:val="decimal"/>
      <w:lvlText w:val="%1.%2.%3.%4.%5.%6.%7.%8.%9"/>
      <w:lvlJc w:val="left"/>
      <w:pPr>
        <w:ind w:left="5408" w:hanging="1440"/>
      </w:pPr>
      <w:rPr>
        <w:rFonts w:ascii="Times New Roman" w:eastAsia="Calibri" w:hAnsi="Times New Roman" w:hint="default"/>
        <w:color w:val="0000FF"/>
        <w:sz w:val="24"/>
        <w:u w:val="single"/>
      </w:rPr>
    </w:lvl>
  </w:abstractNum>
  <w:abstractNum w:abstractNumId="6" w15:restartNumberingAfterBreak="0">
    <w:nsid w:val="4C0E7E24"/>
    <w:multiLevelType w:val="hybridMultilevel"/>
    <w:tmpl w:val="76400B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418550645">
    <w:abstractNumId w:val="1"/>
  </w:num>
  <w:num w:numId="2" w16cid:durableId="1022973693">
    <w:abstractNumId w:val="4"/>
  </w:num>
  <w:num w:numId="3" w16cid:durableId="1145589207">
    <w:abstractNumId w:val="3"/>
  </w:num>
  <w:num w:numId="4" w16cid:durableId="413477621">
    <w:abstractNumId w:val="6"/>
  </w:num>
  <w:num w:numId="5" w16cid:durableId="538712946">
    <w:abstractNumId w:val="5"/>
  </w:num>
  <w:num w:numId="6" w16cid:durableId="473568983">
    <w:abstractNumId w:val="0"/>
  </w:num>
  <w:num w:numId="7" w16cid:durableId="587344235">
    <w:abstractNumId w:val="2"/>
  </w:num>
  <w:num w:numId="8" w16cid:durableId="949701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0"/>
    <w:rsid w:val="000005FD"/>
    <w:rsid w:val="00001E8C"/>
    <w:rsid w:val="0001103B"/>
    <w:rsid w:val="000113AB"/>
    <w:rsid w:val="00022548"/>
    <w:rsid w:val="0002422E"/>
    <w:rsid w:val="0002710D"/>
    <w:rsid w:val="00032ED0"/>
    <w:rsid w:val="00036603"/>
    <w:rsid w:val="00042EF4"/>
    <w:rsid w:val="00046293"/>
    <w:rsid w:val="00060912"/>
    <w:rsid w:val="00064E9E"/>
    <w:rsid w:val="000662E9"/>
    <w:rsid w:val="00066B8C"/>
    <w:rsid w:val="00067F4E"/>
    <w:rsid w:val="00071E84"/>
    <w:rsid w:val="00076060"/>
    <w:rsid w:val="00084D1A"/>
    <w:rsid w:val="000856A6"/>
    <w:rsid w:val="0009171B"/>
    <w:rsid w:val="0009303E"/>
    <w:rsid w:val="000938D2"/>
    <w:rsid w:val="00094ABE"/>
    <w:rsid w:val="000A1DAD"/>
    <w:rsid w:val="000A1FDF"/>
    <w:rsid w:val="000A57A1"/>
    <w:rsid w:val="000B1E6C"/>
    <w:rsid w:val="000B3705"/>
    <w:rsid w:val="000B3DC6"/>
    <w:rsid w:val="000B5823"/>
    <w:rsid w:val="000B64C4"/>
    <w:rsid w:val="000B7E9A"/>
    <w:rsid w:val="000C0255"/>
    <w:rsid w:val="000C3F1B"/>
    <w:rsid w:val="000D1954"/>
    <w:rsid w:val="000D1C79"/>
    <w:rsid w:val="000E10E2"/>
    <w:rsid w:val="000E6559"/>
    <w:rsid w:val="000F5CE2"/>
    <w:rsid w:val="0010126A"/>
    <w:rsid w:val="00103CD3"/>
    <w:rsid w:val="00104ED1"/>
    <w:rsid w:val="00113C8C"/>
    <w:rsid w:val="001331B6"/>
    <w:rsid w:val="00135E8F"/>
    <w:rsid w:val="0014538F"/>
    <w:rsid w:val="00145E5A"/>
    <w:rsid w:val="0014680D"/>
    <w:rsid w:val="00147030"/>
    <w:rsid w:val="00150C77"/>
    <w:rsid w:val="00151659"/>
    <w:rsid w:val="0015245F"/>
    <w:rsid w:val="00154FB2"/>
    <w:rsid w:val="00156B0F"/>
    <w:rsid w:val="001617A4"/>
    <w:rsid w:val="00162408"/>
    <w:rsid w:val="00167B99"/>
    <w:rsid w:val="00173073"/>
    <w:rsid w:val="00174140"/>
    <w:rsid w:val="0018241F"/>
    <w:rsid w:val="00182DDE"/>
    <w:rsid w:val="0018310C"/>
    <w:rsid w:val="00186634"/>
    <w:rsid w:val="001A22BE"/>
    <w:rsid w:val="001A441E"/>
    <w:rsid w:val="001B277A"/>
    <w:rsid w:val="001B58EF"/>
    <w:rsid w:val="001C138E"/>
    <w:rsid w:val="001C1E6F"/>
    <w:rsid w:val="001C28A1"/>
    <w:rsid w:val="001C453B"/>
    <w:rsid w:val="001D00AE"/>
    <w:rsid w:val="001D0983"/>
    <w:rsid w:val="001D1821"/>
    <w:rsid w:val="001D2C20"/>
    <w:rsid w:val="001D2C4A"/>
    <w:rsid w:val="001D2F40"/>
    <w:rsid w:val="001D458D"/>
    <w:rsid w:val="001E22D2"/>
    <w:rsid w:val="001E4A63"/>
    <w:rsid w:val="001E5FD2"/>
    <w:rsid w:val="001E6102"/>
    <w:rsid w:val="001F5C43"/>
    <w:rsid w:val="00200C63"/>
    <w:rsid w:val="00201B6E"/>
    <w:rsid w:val="0020255B"/>
    <w:rsid w:val="00203583"/>
    <w:rsid w:val="00204E20"/>
    <w:rsid w:val="00214155"/>
    <w:rsid w:val="002148D6"/>
    <w:rsid w:val="00214B76"/>
    <w:rsid w:val="002206D0"/>
    <w:rsid w:val="0022540E"/>
    <w:rsid w:val="00234786"/>
    <w:rsid w:val="0023536F"/>
    <w:rsid w:val="002360AD"/>
    <w:rsid w:val="002363D4"/>
    <w:rsid w:val="00243C93"/>
    <w:rsid w:val="00246135"/>
    <w:rsid w:val="0025066D"/>
    <w:rsid w:val="0025380B"/>
    <w:rsid w:val="00256D8F"/>
    <w:rsid w:val="00261304"/>
    <w:rsid w:val="00261668"/>
    <w:rsid w:val="00267F9D"/>
    <w:rsid w:val="00271C2A"/>
    <w:rsid w:val="00275813"/>
    <w:rsid w:val="00276B4E"/>
    <w:rsid w:val="00280785"/>
    <w:rsid w:val="00282FA5"/>
    <w:rsid w:val="00283EB0"/>
    <w:rsid w:val="00284FE9"/>
    <w:rsid w:val="00290673"/>
    <w:rsid w:val="002923C3"/>
    <w:rsid w:val="002935D3"/>
    <w:rsid w:val="00294184"/>
    <w:rsid w:val="002954C8"/>
    <w:rsid w:val="002A13BB"/>
    <w:rsid w:val="002A1E86"/>
    <w:rsid w:val="002A317C"/>
    <w:rsid w:val="002A6769"/>
    <w:rsid w:val="002A7049"/>
    <w:rsid w:val="002B2CB9"/>
    <w:rsid w:val="002C0225"/>
    <w:rsid w:val="002C0C65"/>
    <w:rsid w:val="002C1026"/>
    <w:rsid w:val="002C38A6"/>
    <w:rsid w:val="002C3C18"/>
    <w:rsid w:val="002C44B0"/>
    <w:rsid w:val="002D2389"/>
    <w:rsid w:val="002D65FF"/>
    <w:rsid w:val="002E0168"/>
    <w:rsid w:val="002F1D6A"/>
    <w:rsid w:val="002F3997"/>
    <w:rsid w:val="002F554E"/>
    <w:rsid w:val="002F6E9E"/>
    <w:rsid w:val="002F7C4F"/>
    <w:rsid w:val="00303D1D"/>
    <w:rsid w:val="00306CA1"/>
    <w:rsid w:val="00306EE4"/>
    <w:rsid w:val="00310479"/>
    <w:rsid w:val="003179C6"/>
    <w:rsid w:val="00321186"/>
    <w:rsid w:val="00323D9F"/>
    <w:rsid w:val="00324747"/>
    <w:rsid w:val="0033216C"/>
    <w:rsid w:val="00337B82"/>
    <w:rsid w:val="003409E0"/>
    <w:rsid w:val="00342824"/>
    <w:rsid w:val="003438CB"/>
    <w:rsid w:val="00344ACC"/>
    <w:rsid w:val="0036310B"/>
    <w:rsid w:val="003637EF"/>
    <w:rsid w:val="003733B8"/>
    <w:rsid w:val="00380425"/>
    <w:rsid w:val="0038167A"/>
    <w:rsid w:val="00383B14"/>
    <w:rsid w:val="003876C4"/>
    <w:rsid w:val="00391BF4"/>
    <w:rsid w:val="00396E87"/>
    <w:rsid w:val="00397A17"/>
    <w:rsid w:val="003A04F5"/>
    <w:rsid w:val="003A63E4"/>
    <w:rsid w:val="003B3EB2"/>
    <w:rsid w:val="003B44EB"/>
    <w:rsid w:val="003C3A8B"/>
    <w:rsid w:val="003C63D2"/>
    <w:rsid w:val="003D56DA"/>
    <w:rsid w:val="003D7079"/>
    <w:rsid w:val="003E1210"/>
    <w:rsid w:val="003E440C"/>
    <w:rsid w:val="003E4CC1"/>
    <w:rsid w:val="003E6DEF"/>
    <w:rsid w:val="003E722C"/>
    <w:rsid w:val="003F4341"/>
    <w:rsid w:val="003F55A2"/>
    <w:rsid w:val="00401676"/>
    <w:rsid w:val="0040421A"/>
    <w:rsid w:val="00404A46"/>
    <w:rsid w:val="004062C6"/>
    <w:rsid w:val="00411204"/>
    <w:rsid w:val="0041219C"/>
    <w:rsid w:val="00412BFB"/>
    <w:rsid w:val="004169C2"/>
    <w:rsid w:val="004204FD"/>
    <w:rsid w:val="004301B4"/>
    <w:rsid w:val="00432056"/>
    <w:rsid w:val="00437F78"/>
    <w:rsid w:val="00441F25"/>
    <w:rsid w:val="00442ABB"/>
    <w:rsid w:val="00443D40"/>
    <w:rsid w:val="00447AE0"/>
    <w:rsid w:val="00454E77"/>
    <w:rsid w:val="00456ED7"/>
    <w:rsid w:val="00464E0F"/>
    <w:rsid w:val="00466C40"/>
    <w:rsid w:val="00467221"/>
    <w:rsid w:val="0049410A"/>
    <w:rsid w:val="0049754A"/>
    <w:rsid w:val="004A3739"/>
    <w:rsid w:val="004A4097"/>
    <w:rsid w:val="004B0AE3"/>
    <w:rsid w:val="004B302B"/>
    <w:rsid w:val="004B72B8"/>
    <w:rsid w:val="004C3CF3"/>
    <w:rsid w:val="004C72B0"/>
    <w:rsid w:val="004C7C5B"/>
    <w:rsid w:val="004D0845"/>
    <w:rsid w:val="004D3BA3"/>
    <w:rsid w:val="004D455C"/>
    <w:rsid w:val="004D5EA2"/>
    <w:rsid w:val="004E2815"/>
    <w:rsid w:val="004E31EB"/>
    <w:rsid w:val="004E54AF"/>
    <w:rsid w:val="004E5A9B"/>
    <w:rsid w:val="004E7C35"/>
    <w:rsid w:val="004F1BF4"/>
    <w:rsid w:val="004F78AA"/>
    <w:rsid w:val="0050616A"/>
    <w:rsid w:val="00507737"/>
    <w:rsid w:val="00514F4F"/>
    <w:rsid w:val="0051505F"/>
    <w:rsid w:val="00515254"/>
    <w:rsid w:val="005206E8"/>
    <w:rsid w:val="005247E2"/>
    <w:rsid w:val="00530226"/>
    <w:rsid w:val="00532085"/>
    <w:rsid w:val="005352A1"/>
    <w:rsid w:val="005410EF"/>
    <w:rsid w:val="00544103"/>
    <w:rsid w:val="00544BDF"/>
    <w:rsid w:val="005460D0"/>
    <w:rsid w:val="0055107B"/>
    <w:rsid w:val="0055475C"/>
    <w:rsid w:val="0055483C"/>
    <w:rsid w:val="00557C80"/>
    <w:rsid w:val="00562B51"/>
    <w:rsid w:val="00562C68"/>
    <w:rsid w:val="005650B1"/>
    <w:rsid w:val="0057144D"/>
    <w:rsid w:val="0057163D"/>
    <w:rsid w:val="00571E92"/>
    <w:rsid w:val="005730D4"/>
    <w:rsid w:val="00586188"/>
    <w:rsid w:val="00587BD7"/>
    <w:rsid w:val="0059122D"/>
    <w:rsid w:val="005B2ABC"/>
    <w:rsid w:val="005C17EA"/>
    <w:rsid w:val="005C35E6"/>
    <w:rsid w:val="005C7F53"/>
    <w:rsid w:val="005D0309"/>
    <w:rsid w:val="005D0F6F"/>
    <w:rsid w:val="005D2A11"/>
    <w:rsid w:val="005D490E"/>
    <w:rsid w:val="005E406B"/>
    <w:rsid w:val="005E45F6"/>
    <w:rsid w:val="005E4765"/>
    <w:rsid w:val="005E49B4"/>
    <w:rsid w:val="005F2CF2"/>
    <w:rsid w:val="005F785B"/>
    <w:rsid w:val="0061244D"/>
    <w:rsid w:val="00613B75"/>
    <w:rsid w:val="0061721B"/>
    <w:rsid w:val="00617A1E"/>
    <w:rsid w:val="00622D28"/>
    <w:rsid w:val="00635F14"/>
    <w:rsid w:val="00642DB0"/>
    <w:rsid w:val="00642F11"/>
    <w:rsid w:val="00651089"/>
    <w:rsid w:val="0065390E"/>
    <w:rsid w:val="00653BF6"/>
    <w:rsid w:val="0065710E"/>
    <w:rsid w:val="006611A1"/>
    <w:rsid w:val="006619F7"/>
    <w:rsid w:val="00666414"/>
    <w:rsid w:val="0067696B"/>
    <w:rsid w:val="00683105"/>
    <w:rsid w:val="00686899"/>
    <w:rsid w:val="00694EEE"/>
    <w:rsid w:val="00696250"/>
    <w:rsid w:val="006A196D"/>
    <w:rsid w:val="006A48C5"/>
    <w:rsid w:val="006A4C4E"/>
    <w:rsid w:val="006A6B3D"/>
    <w:rsid w:val="006A734B"/>
    <w:rsid w:val="006A7514"/>
    <w:rsid w:val="006B745E"/>
    <w:rsid w:val="006B7708"/>
    <w:rsid w:val="006C0C2A"/>
    <w:rsid w:val="006C1098"/>
    <w:rsid w:val="006C279A"/>
    <w:rsid w:val="006C300F"/>
    <w:rsid w:val="006C33D5"/>
    <w:rsid w:val="006C5AFF"/>
    <w:rsid w:val="006C6003"/>
    <w:rsid w:val="006D668B"/>
    <w:rsid w:val="006E2568"/>
    <w:rsid w:val="006E34E6"/>
    <w:rsid w:val="006E53A5"/>
    <w:rsid w:val="006F131A"/>
    <w:rsid w:val="00702474"/>
    <w:rsid w:val="00712196"/>
    <w:rsid w:val="00713806"/>
    <w:rsid w:val="007150DB"/>
    <w:rsid w:val="007231D3"/>
    <w:rsid w:val="00724E19"/>
    <w:rsid w:val="00731A00"/>
    <w:rsid w:val="0074722A"/>
    <w:rsid w:val="00752C0B"/>
    <w:rsid w:val="00753CE4"/>
    <w:rsid w:val="00756C9E"/>
    <w:rsid w:val="007624D2"/>
    <w:rsid w:val="007666A1"/>
    <w:rsid w:val="007670E2"/>
    <w:rsid w:val="00770341"/>
    <w:rsid w:val="00773C19"/>
    <w:rsid w:val="007740C8"/>
    <w:rsid w:val="00777833"/>
    <w:rsid w:val="00781844"/>
    <w:rsid w:val="00785122"/>
    <w:rsid w:val="0078766E"/>
    <w:rsid w:val="00787BB2"/>
    <w:rsid w:val="00794436"/>
    <w:rsid w:val="007A1880"/>
    <w:rsid w:val="007A41D9"/>
    <w:rsid w:val="007A624C"/>
    <w:rsid w:val="007C07D2"/>
    <w:rsid w:val="007D1C03"/>
    <w:rsid w:val="007D272B"/>
    <w:rsid w:val="007D7284"/>
    <w:rsid w:val="007E036D"/>
    <w:rsid w:val="007E64F8"/>
    <w:rsid w:val="007F0253"/>
    <w:rsid w:val="007F651F"/>
    <w:rsid w:val="00801959"/>
    <w:rsid w:val="0080573D"/>
    <w:rsid w:val="00811163"/>
    <w:rsid w:val="00811D67"/>
    <w:rsid w:val="008126DB"/>
    <w:rsid w:val="008127F9"/>
    <w:rsid w:val="00815EF4"/>
    <w:rsid w:val="00817D7E"/>
    <w:rsid w:val="00817EC7"/>
    <w:rsid w:val="0082756A"/>
    <w:rsid w:val="00830CCB"/>
    <w:rsid w:val="00835AAB"/>
    <w:rsid w:val="008441CB"/>
    <w:rsid w:val="00844622"/>
    <w:rsid w:val="0084590A"/>
    <w:rsid w:val="00854F0F"/>
    <w:rsid w:val="00865218"/>
    <w:rsid w:val="00866966"/>
    <w:rsid w:val="00877DFC"/>
    <w:rsid w:val="00896E2E"/>
    <w:rsid w:val="008A111A"/>
    <w:rsid w:val="008A35D3"/>
    <w:rsid w:val="008B2BD5"/>
    <w:rsid w:val="008C5BBF"/>
    <w:rsid w:val="008C6C1F"/>
    <w:rsid w:val="008D15F6"/>
    <w:rsid w:val="008D1C10"/>
    <w:rsid w:val="008D5B72"/>
    <w:rsid w:val="008D655C"/>
    <w:rsid w:val="008D7F7C"/>
    <w:rsid w:val="008E2DEE"/>
    <w:rsid w:val="008E77AA"/>
    <w:rsid w:val="008F1B4E"/>
    <w:rsid w:val="008F27D4"/>
    <w:rsid w:val="008F4F32"/>
    <w:rsid w:val="008F5921"/>
    <w:rsid w:val="00904E86"/>
    <w:rsid w:val="009200BE"/>
    <w:rsid w:val="009223B8"/>
    <w:rsid w:val="00924EE7"/>
    <w:rsid w:val="0092567E"/>
    <w:rsid w:val="0092798C"/>
    <w:rsid w:val="009322DB"/>
    <w:rsid w:val="0093341B"/>
    <w:rsid w:val="009351CF"/>
    <w:rsid w:val="00953EA4"/>
    <w:rsid w:val="00960B68"/>
    <w:rsid w:val="009613D0"/>
    <w:rsid w:val="00984839"/>
    <w:rsid w:val="00994EAD"/>
    <w:rsid w:val="00995E90"/>
    <w:rsid w:val="00996F2A"/>
    <w:rsid w:val="0099761B"/>
    <w:rsid w:val="009A336F"/>
    <w:rsid w:val="009A3BC5"/>
    <w:rsid w:val="009A5F38"/>
    <w:rsid w:val="009A7332"/>
    <w:rsid w:val="009B210A"/>
    <w:rsid w:val="009B2F90"/>
    <w:rsid w:val="009C17D9"/>
    <w:rsid w:val="009C48D4"/>
    <w:rsid w:val="009C48DF"/>
    <w:rsid w:val="009D6008"/>
    <w:rsid w:val="009E0F02"/>
    <w:rsid w:val="009E1F6E"/>
    <w:rsid w:val="009E386D"/>
    <w:rsid w:val="009F1B42"/>
    <w:rsid w:val="009F1D2A"/>
    <w:rsid w:val="009F25B5"/>
    <w:rsid w:val="009F29B7"/>
    <w:rsid w:val="009F3D39"/>
    <w:rsid w:val="009F493E"/>
    <w:rsid w:val="00A038F0"/>
    <w:rsid w:val="00A03B11"/>
    <w:rsid w:val="00A043AA"/>
    <w:rsid w:val="00A053E5"/>
    <w:rsid w:val="00A07E8F"/>
    <w:rsid w:val="00A07EC4"/>
    <w:rsid w:val="00A10002"/>
    <w:rsid w:val="00A12C52"/>
    <w:rsid w:val="00A131B6"/>
    <w:rsid w:val="00A20442"/>
    <w:rsid w:val="00A21F32"/>
    <w:rsid w:val="00A31012"/>
    <w:rsid w:val="00A344B0"/>
    <w:rsid w:val="00A40606"/>
    <w:rsid w:val="00A4316E"/>
    <w:rsid w:val="00A52907"/>
    <w:rsid w:val="00A52938"/>
    <w:rsid w:val="00A537FE"/>
    <w:rsid w:val="00A54694"/>
    <w:rsid w:val="00A60B20"/>
    <w:rsid w:val="00A61584"/>
    <w:rsid w:val="00A648A5"/>
    <w:rsid w:val="00A6522D"/>
    <w:rsid w:val="00A662CA"/>
    <w:rsid w:val="00A7437B"/>
    <w:rsid w:val="00A75EE8"/>
    <w:rsid w:val="00A8262F"/>
    <w:rsid w:val="00A91BDE"/>
    <w:rsid w:val="00A91C8F"/>
    <w:rsid w:val="00A92650"/>
    <w:rsid w:val="00A956D5"/>
    <w:rsid w:val="00A9581D"/>
    <w:rsid w:val="00AA1DBF"/>
    <w:rsid w:val="00AA237D"/>
    <w:rsid w:val="00AA44C7"/>
    <w:rsid w:val="00AB69CB"/>
    <w:rsid w:val="00AC02C7"/>
    <w:rsid w:val="00AC5922"/>
    <w:rsid w:val="00AD0723"/>
    <w:rsid w:val="00AD11C1"/>
    <w:rsid w:val="00AD1657"/>
    <w:rsid w:val="00AD5594"/>
    <w:rsid w:val="00AD5BA4"/>
    <w:rsid w:val="00AE21EA"/>
    <w:rsid w:val="00AE26CB"/>
    <w:rsid w:val="00AE42B8"/>
    <w:rsid w:val="00AE468D"/>
    <w:rsid w:val="00AE59D7"/>
    <w:rsid w:val="00AE5B19"/>
    <w:rsid w:val="00AE7518"/>
    <w:rsid w:val="00AE7852"/>
    <w:rsid w:val="00AF2798"/>
    <w:rsid w:val="00AF27CA"/>
    <w:rsid w:val="00AF2C3B"/>
    <w:rsid w:val="00B01117"/>
    <w:rsid w:val="00B032FE"/>
    <w:rsid w:val="00B0359B"/>
    <w:rsid w:val="00B04A32"/>
    <w:rsid w:val="00B05300"/>
    <w:rsid w:val="00B05387"/>
    <w:rsid w:val="00B071D8"/>
    <w:rsid w:val="00B07F35"/>
    <w:rsid w:val="00B122DA"/>
    <w:rsid w:val="00B1235A"/>
    <w:rsid w:val="00B16903"/>
    <w:rsid w:val="00B17C9B"/>
    <w:rsid w:val="00B17F46"/>
    <w:rsid w:val="00B21C44"/>
    <w:rsid w:val="00B238EA"/>
    <w:rsid w:val="00B30E5D"/>
    <w:rsid w:val="00B36F6E"/>
    <w:rsid w:val="00B4336E"/>
    <w:rsid w:val="00B549A5"/>
    <w:rsid w:val="00B55AE1"/>
    <w:rsid w:val="00B67A74"/>
    <w:rsid w:val="00B75EFA"/>
    <w:rsid w:val="00B97D61"/>
    <w:rsid w:val="00BA0580"/>
    <w:rsid w:val="00BA4C15"/>
    <w:rsid w:val="00BA53B0"/>
    <w:rsid w:val="00BA5F3A"/>
    <w:rsid w:val="00BA7D20"/>
    <w:rsid w:val="00BA7ECD"/>
    <w:rsid w:val="00BB2463"/>
    <w:rsid w:val="00BB5446"/>
    <w:rsid w:val="00BB64A4"/>
    <w:rsid w:val="00BC56D7"/>
    <w:rsid w:val="00BC5A82"/>
    <w:rsid w:val="00BC6637"/>
    <w:rsid w:val="00BD09A1"/>
    <w:rsid w:val="00BD2532"/>
    <w:rsid w:val="00BD7530"/>
    <w:rsid w:val="00BE6068"/>
    <w:rsid w:val="00BF03B2"/>
    <w:rsid w:val="00BF03EF"/>
    <w:rsid w:val="00BF73A6"/>
    <w:rsid w:val="00C128E8"/>
    <w:rsid w:val="00C21D7A"/>
    <w:rsid w:val="00C2654E"/>
    <w:rsid w:val="00C26F67"/>
    <w:rsid w:val="00C30D77"/>
    <w:rsid w:val="00C32DA5"/>
    <w:rsid w:val="00C36FBD"/>
    <w:rsid w:val="00C371BC"/>
    <w:rsid w:val="00C4548B"/>
    <w:rsid w:val="00C51C56"/>
    <w:rsid w:val="00C51E22"/>
    <w:rsid w:val="00C52B32"/>
    <w:rsid w:val="00C5432E"/>
    <w:rsid w:val="00C55D1D"/>
    <w:rsid w:val="00C62CC3"/>
    <w:rsid w:val="00C677BB"/>
    <w:rsid w:val="00C700A0"/>
    <w:rsid w:val="00C721EF"/>
    <w:rsid w:val="00C7241E"/>
    <w:rsid w:val="00C7315F"/>
    <w:rsid w:val="00C741BA"/>
    <w:rsid w:val="00C7530F"/>
    <w:rsid w:val="00C84566"/>
    <w:rsid w:val="00C9086F"/>
    <w:rsid w:val="00C908EC"/>
    <w:rsid w:val="00C9638B"/>
    <w:rsid w:val="00CA2EB6"/>
    <w:rsid w:val="00CA71A6"/>
    <w:rsid w:val="00CA79FB"/>
    <w:rsid w:val="00CA7C0F"/>
    <w:rsid w:val="00CB0D23"/>
    <w:rsid w:val="00CB1CA5"/>
    <w:rsid w:val="00CC4027"/>
    <w:rsid w:val="00CC4199"/>
    <w:rsid w:val="00CC7BE2"/>
    <w:rsid w:val="00CD4563"/>
    <w:rsid w:val="00CE13B6"/>
    <w:rsid w:val="00CE333A"/>
    <w:rsid w:val="00CE3AA7"/>
    <w:rsid w:val="00CE3AE9"/>
    <w:rsid w:val="00CE3D95"/>
    <w:rsid w:val="00CE4580"/>
    <w:rsid w:val="00CE4C5D"/>
    <w:rsid w:val="00CF3C14"/>
    <w:rsid w:val="00D06776"/>
    <w:rsid w:val="00D0712C"/>
    <w:rsid w:val="00D13667"/>
    <w:rsid w:val="00D15116"/>
    <w:rsid w:val="00D159F2"/>
    <w:rsid w:val="00D17A89"/>
    <w:rsid w:val="00D21B94"/>
    <w:rsid w:val="00D31F0A"/>
    <w:rsid w:val="00D40637"/>
    <w:rsid w:val="00D413FB"/>
    <w:rsid w:val="00D41CD9"/>
    <w:rsid w:val="00D5322F"/>
    <w:rsid w:val="00D54A37"/>
    <w:rsid w:val="00D55C5C"/>
    <w:rsid w:val="00D60391"/>
    <w:rsid w:val="00D626F5"/>
    <w:rsid w:val="00D71030"/>
    <w:rsid w:val="00D73068"/>
    <w:rsid w:val="00D802C9"/>
    <w:rsid w:val="00D81290"/>
    <w:rsid w:val="00D82704"/>
    <w:rsid w:val="00D90242"/>
    <w:rsid w:val="00D93333"/>
    <w:rsid w:val="00D97736"/>
    <w:rsid w:val="00DA0D9E"/>
    <w:rsid w:val="00DA4E3F"/>
    <w:rsid w:val="00DB27EC"/>
    <w:rsid w:val="00DB439C"/>
    <w:rsid w:val="00DB5F30"/>
    <w:rsid w:val="00DC0553"/>
    <w:rsid w:val="00DC26ED"/>
    <w:rsid w:val="00DC5638"/>
    <w:rsid w:val="00DC6B96"/>
    <w:rsid w:val="00DC7E5C"/>
    <w:rsid w:val="00DE0C6C"/>
    <w:rsid w:val="00DE7641"/>
    <w:rsid w:val="00DF14D1"/>
    <w:rsid w:val="00DF3110"/>
    <w:rsid w:val="00DF422D"/>
    <w:rsid w:val="00DF79F0"/>
    <w:rsid w:val="00E006AD"/>
    <w:rsid w:val="00E010A7"/>
    <w:rsid w:val="00E0133B"/>
    <w:rsid w:val="00E028CE"/>
    <w:rsid w:val="00E03C1D"/>
    <w:rsid w:val="00E059F1"/>
    <w:rsid w:val="00E10BE3"/>
    <w:rsid w:val="00E120C9"/>
    <w:rsid w:val="00E21929"/>
    <w:rsid w:val="00E245EB"/>
    <w:rsid w:val="00E26812"/>
    <w:rsid w:val="00E34488"/>
    <w:rsid w:val="00E36D73"/>
    <w:rsid w:val="00E40FD3"/>
    <w:rsid w:val="00E419A1"/>
    <w:rsid w:val="00E44650"/>
    <w:rsid w:val="00E461A7"/>
    <w:rsid w:val="00E51B59"/>
    <w:rsid w:val="00E53D7F"/>
    <w:rsid w:val="00E54FA4"/>
    <w:rsid w:val="00E618E6"/>
    <w:rsid w:val="00E6266A"/>
    <w:rsid w:val="00E67BF4"/>
    <w:rsid w:val="00E711E2"/>
    <w:rsid w:val="00E72784"/>
    <w:rsid w:val="00E75FCE"/>
    <w:rsid w:val="00E81CB1"/>
    <w:rsid w:val="00E827BB"/>
    <w:rsid w:val="00E83D98"/>
    <w:rsid w:val="00E923A3"/>
    <w:rsid w:val="00E93D38"/>
    <w:rsid w:val="00E9741B"/>
    <w:rsid w:val="00EA1991"/>
    <w:rsid w:val="00EB1BEE"/>
    <w:rsid w:val="00EB25D4"/>
    <w:rsid w:val="00EB5DA5"/>
    <w:rsid w:val="00EB77F6"/>
    <w:rsid w:val="00EC4EB5"/>
    <w:rsid w:val="00EC790E"/>
    <w:rsid w:val="00EC7CB6"/>
    <w:rsid w:val="00ED6A79"/>
    <w:rsid w:val="00EE0738"/>
    <w:rsid w:val="00EE3043"/>
    <w:rsid w:val="00EE4F2F"/>
    <w:rsid w:val="00EF0305"/>
    <w:rsid w:val="00EF1678"/>
    <w:rsid w:val="00EF1854"/>
    <w:rsid w:val="00EF3E16"/>
    <w:rsid w:val="00EF4C9A"/>
    <w:rsid w:val="00EF71BD"/>
    <w:rsid w:val="00F01BD6"/>
    <w:rsid w:val="00F03080"/>
    <w:rsid w:val="00F05679"/>
    <w:rsid w:val="00F10EFF"/>
    <w:rsid w:val="00F13C03"/>
    <w:rsid w:val="00F1679E"/>
    <w:rsid w:val="00F249D9"/>
    <w:rsid w:val="00F27BFB"/>
    <w:rsid w:val="00F34D3D"/>
    <w:rsid w:val="00F36D1B"/>
    <w:rsid w:val="00F4780C"/>
    <w:rsid w:val="00F510FC"/>
    <w:rsid w:val="00F542B3"/>
    <w:rsid w:val="00F56BE8"/>
    <w:rsid w:val="00F57058"/>
    <w:rsid w:val="00F60668"/>
    <w:rsid w:val="00F63166"/>
    <w:rsid w:val="00F64F95"/>
    <w:rsid w:val="00F67F52"/>
    <w:rsid w:val="00F72682"/>
    <w:rsid w:val="00F72DCC"/>
    <w:rsid w:val="00F83F5B"/>
    <w:rsid w:val="00F8476D"/>
    <w:rsid w:val="00F90B59"/>
    <w:rsid w:val="00F91398"/>
    <w:rsid w:val="00F97155"/>
    <w:rsid w:val="00F9747C"/>
    <w:rsid w:val="00FB1BA8"/>
    <w:rsid w:val="00FB59F3"/>
    <w:rsid w:val="00FC0B56"/>
    <w:rsid w:val="00FC5661"/>
    <w:rsid w:val="00FC649E"/>
    <w:rsid w:val="00FC698E"/>
    <w:rsid w:val="00FC6CC2"/>
    <w:rsid w:val="00FD1240"/>
    <w:rsid w:val="00FD2BC0"/>
    <w:rsid w:val="00FD47D4"/>
    <w:rsid w:val="00FD5988"/>
    <w:rsid w:val="00FE1069"/>
    <w:rsid w:val="00FF1094"/>
    <w:rsid w:val="00FF1A88"/>
    <w:rsid w:val="00FF59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72BC"/>
  <w15:docId w15:val="{113ACE09-64A9-45F0-BA0B-1F5703F7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B5823"/>
    <w:pPr>
      <w:spacing w:line="360" w:lineRule="auto"/>
      <w:jc w:val="both"/>
    </w:pPr>
    <w:rPr>
      <w:rFonts w:ascii="Times New Roman" w:hAnsi="Times New Roman"/>
      <w:sz w:val="24"/>
      <w:szCs w:val="22"/>
      <w:lang w:eastAsia="en-US"/>
    </w:rPr>
  </w:style>
  <w:style w:type="paragraph" w:styleId="Otsikko1">
    <w:name w:val="heading 1"/>
    <w:basedOn w:val="Normaali"/>
    <w:next w:val="Normaali"/>
    <w:link w:val="Otsikko1Char"/>
    <w:qFormat/>
    <w:rsid w:val="000B5823"/>
    <w:pPr>
      <w:keepNext/>
      <w:keepLines/>
      <w:numPr>
        <w:numId w:val="1"/>
      </w:numPr>
      <w:outlineLvl w:val="0"/>
    </w:pPr>
    <w:rPr>
      <w:rFonts w:eastAsia="Times New Roman"/>
      <w:b/>
      <w:bCs/>
      <w:caps/>
      <w:sz w:val="28"/>
      <w:szCs w:val="28"/>
    </w:rPr>
  </w:style>
  <w:style w:type="paragraph" w:styleId="Otsikko2">
    <w:name w:val="heading 2"/>
    <w:basedOn w:val="Otsikko1"/>
    <w:next w:val="Normaali"/>
    <w:link w:val="Otsikko2Char"/>
    <w:unhideWhenUsed/>
    <w:qFormat/>
    <w:rsid w:val="000B5823"/>
    <w:pPr>
      <w:numPr>
        <w:ilvl w:val="1"/>
      </w:numPr>
      <w:outlineLvl w:val="1"/>
    </w:pPr>
    <w:rPr>
      <w:caps w:val="0"/>
      <w:sz w:val="24"/>
      <w:szCs w:val="26"/>
    </w:rPr>
  </w:style>
  <w:style w:type="paragraph" w:styleId="Otsikko3">
    <w:name w:val="heading 3"/>
    <w:basedOn w:val="Otsikko2"/>
    <w:next w:val="Normaali"/>
    <w:link w:val="Otsikko3Char"/>
    <w:unhideWhenUsed/>
    <w:qFormat/>
    <w:rsid w:val="000B5823"/>
    <w:pPr>
      <w:numPr>
        <w:ilvl w:val="2"/>
      </w:numPr>
      <w:outlineLvl w:val="2"/>
    </w:pPr>
    <w:rPr>
      <w:b w:val="0"/>
    </w:rPr>
  </w:style>
  <w:style w:type="paragraph" w:styleId="Otsikko4">
    <w:name w:val="heading 4"/>
    <w:basedOn w:val="Normaali"/>
    <w:next w:val="Normaali"/>
    <w:link w:val="Otsikko4Char"/>
    <w:unhideWhenUsed/>
    <w:qFormat/>
    <w:rsid w:val="008F4F32"/>
    <w:pPr>
      <w:keepNext/>
      <w:keepLines/>
      <w:numPr>
        <w:ilvl w:val="3"/>
        <w:numId w:val="1"/>
      </w:numPr>
      <w:spacing w:before="200"/>
      <w:outlineLvl w:val="3"/>
    </w:pPr>
    <w:rPr>
      <w:rFonts w:ascii="Cambria" w:eastAsia="Times New Roman" w:hAnsi="Cambria"/>
      <w:b/>
      <w:bCs/>
      <w:i/>
      <w:iCs/>
    </w:rPr>
  </w:style>
  <w:style w:type="paragraph" w:styleId="Otsikko5">
    <w:name w:val="heading 5"/>
    <w:basedOn w:val="Normaali"/>
    <w:next w:val="Normaali"/>
    <w:link w:val="Otsikko5Char"/>
    <w:unhideWhenUsed/>
    <w:qFormat/>
    <w:rsid w:val="008F4F32"/>
    <w:pPr>
      <w:keepNext/>
      <w:keepLines/>
      <w:numPr>
        <w:ilvl w:val="4"/>
        <w:numId w:val="1"/>
      </w:numPr>
      <w:spacing w:before="200"/>
      <w:outlineLvl w:val="4"/>
    </w:pPr>
    <w:rPr>
      <w:rFonts w:ascii="Cambria" w:eastAsia="Times New Roman" w:hAnsi="Cambria"/>
      <w:color w:val="243F60"/>
    </w:rPr>
  </w:style>
  <w:style w:type="paragraph" w:styleId="Otsikko6">
    <w:name w:val="heading 6"/>
    <w:basedOn w:val="Normaali"/>
    <w:next w:val="Normaali"/>
    <w:link w:val="Otsikko6Char"/>
    <w:unhideWhenUsed/>
    <w:qFormat/>
    <w:rsid w:val="008F4F32"/>
    <w:pPr>
      <w:keepNext/>
      <w:keepLines/>
      <w:numPr>
        <w:ilvl w:val="5"/>
        <w:numId w:val="1"/>
      </w:numPr>
      <w:spacing w:before="200"/>
      <w:outlineLvl w:val="5"/>
    </w:pPr>
    <w:rPr>
      <w:rFonts w:ascii="Cambria" w:eastAsia="Times New Roman" w:hAnsi="Cambria"/>
      <w:i/>
      <w:iCs/>
      <w:color w:val="243F60"/>
    </w:rPr>
  </w:style>
  <w:style w:type="paragraph" w:styleId="Otsikko7">
    <w:name w:val="heading 7"/>
    <w:basedOn w:val="Normaali"/>
    <w:next w:val="Normaali"/>
    <w:link w:val="Otsikko7Char"/>
    <w:unhideWhenUsed/>
    <w:qFormat/>
    <w:rsid w:val="008F4F32"/>
    <w:pPr>
      <w:keepNext/>
      <w:keepLines/>
      <w:numPr>
        <w:ilvl w:val="6"/>
        <w:numId w:val="1"/>
      </w:numPr>
      <w:spacing w:before="200"/>
      <w:outlineLvl w:val="6"/>
    </w:pPr>
    <w:rPr>
      <w:rFonts w:ascii="Cambria" w:eastAsia="Times New Roman" w:hAnsi="Cambria"/>
      <w:i/>
      <w:iCs/>
      <w:color w:val="404040"/>
    </w:rPr>
  </w:style>
  <w:style w:type="paragraph" w:styleId="Otsikko8">
    <w:name w:val="heading 8"/>
    <w:basedOn w:val="Normaali"/>
    <w:next w:val="Normaali"/>
    <w:link w:val="Otsikko8Char"/>
    <w:unhideWhenUsed/>
    <w:qFormat/>
    <w:rsid w:val="008F4F32"/>
    <w:pPr>
      <w:keepNext/>
      <w:keepLines/>
      <w:numPr>
        <w:ilvl w:val="7"/>
        <w:numId w:val="1"/>
      </w:numPr>
      <w:spacing w:before="200"/>
      <w:outlineLvl w:val="7"/>
    </w:pPr>
    <w:rPr>
      <w:rFonts w:ascii="Cambria" w:eastAsia="Times New Roman" w:hAnsi="Cambria"/>
      <w:color w:val="404040"/>
      <w:sz w:val="20"/>
      <w:szCs w:val="20"/>
    </w:rPr>
  </w:style>
  <w:style w:type="paragraph" w:styleId="Otsikko9">
    <w:name w:val="heading 9"/>
    <w:basedOn w:val="Normaali"/>
    <w:next w:val="Normaali"/>
    <w:link w:val="Otsikko9Char"/>
    <w:unhideWhenUsed/>
    <w:qFormat/>
    <w:rsid w:val="008F4F32"/>
    <w:pPr>
      <w:keepNext/>
      <w:keepLines/>
      <w:numPr>
        <w:ilvl w:val="8"/>
        <w:numId w:val="1"/>
      </w:numPr>
      <w:spacing w:before="200"/>
      <w:outlineLvl w:val="8"/>
    </w:pPr>
    <w:rPr>
      <w:rFonts w:ascii="Cambria" w:eastAsia="Times New Roman"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rsid w:val="000B5823"/>
    <w:rPr>
      <w:rFonts w:ascii="Times New Roman" w:eastAsia="Times New Roman" w:hAnsi="Times New Roman"/>
      <w:b/>
      <w:bCs/>
      <w:caps/>
      <w:sz w:val="28"/>
      <w:szCs w:val="28"/>
      <w:lang w:eastAsia="en-US"/>
    </w:rPr>
  </w:style>
  <w:style w:type="character" w:customStyle="1" w:styleId="Otsikko2Char">
    <w:name w:val="Otsikko 2 Char"/>
    <w:link w:val="Otsikko2"/>
    <w:uiPriority w:val="9"/>
    <w:rsid w:val="000B5823"/>
    <w:rPr>
      <w:rFonts w:ascii="Times New Roman" w:eastAsia="Times New Roman" w:hAnsi="Times New Roman"/>
      <w:b/>
      <w:bCs/>
      <w:sz w:val="24"/>
      <w:szCs w:val="26"/>
      <w:lang w:eastAsia="en-US"/>
    </w:rPr>
  </w:style>
  <w:style w:type="character" w:customStyle="1" w:styleId="Otsikko3Char">
    <w:name w:val="Otsikko 3 Char"/>
    <w:link w:val="Otsikko3"/>
    <w:uiPriority w:val="9"/>
    <w:rsid w:val="000B5823"/>
    <w:rPr>
      <w:rFonts w:ascii="Times New Roman" w:eastAsia="Times New Roman" w:hAnsi="Times New Roman"/>
      <w:bCs/>
      <w:sz w:val="24"/>
      <w:szCs w:val="26"/>
      <w:lang w:eastAsia="en-US"/>
    </w:rPr>
  </w:style>
  <w:style w:type="character" w:customStyle="1" w:styleId="Otsikko4Char">
    <w:name w:val="Otsikko 4 Char"/>
    <w:link w:val="Otsikko4"/>
    <w:uiPriority w:val="9"/>
    <w:rsid w:val="008F4F32"/>
    <w:rPr>
      <w:rFonts w:ascii="Cambria" w:eastAsia="Times New Roman" w:hAnsi="Cambria" w:cs="Times New Roman"/>
      <w:b/>
      <w:bCs/>
      <w:i/>
      <w:iCs/>
      <w:sz w:val="24"/>
    </w:rPr>
  </w:style>
  <w:style w:type="character" w:customStyle="1" w:styleId="Otsikko5Char">
    <w:name w:val="Otsikko 5 Char"/>
    <w:link w:val="Otsikko5"/>
    <w:uiPriority w:val="9"/>
    <w:rsid w:val="008F4F32"/>
    <w:rPr>
      <w:rFonts w:ascii="Cambria" w:eastAsia="Times New Roman" w:hAnsi="Cambria" w:cs="Times New Roman"/>
      <w:color w:val="243F60"/>
      <w:sz w:val="24"/>
    </w:rPr>
  </w:style>
  <w:style w:type="character" w:customStyle="1" w:styleId="Otsikko6Char">
    <w:name w:val="Otsikko 6 Char"/>
    <w:link w:val="Otsikko6"/>
    <w:uiPriority w:val="9"/>
    <w:semiHidden/>
    <w:rsid w:val="008F4F32"/>
    <w:rPr>
      <w:rFonts w:ascii="Cambria" w:eastAsia="Times New Roman" w:hAnsi="Cambria" w:cs="Times New Roman"/>
      <w:i/>
      <w:iCs/>
      <w:color w:val="243F60"/>
      <w:sz w:val="24"/>
    </w:rPr>
  </w:style>
  <w:style w:type="character" w:customStyle="1" w:styleId="Otsikko7Char">
    <w:name w:val="Otsikko 7 Char"/>
    <w:link w:val="Otsikko7"/>
    <w:uiPriority w:val="9"/>
    <w:semiHidden/>
    <w:rsid w:val="008F4F32"/>
    <w:rPr>
      <w:rFonts w:ascii="Cambria" w:eastAsia="Times New Roman" w:hAnsi="Cambria" w:cs="Times New Roman"/>
      <w:i/>
      <w:iCs/>
      <w:color w:val="404040"/>
      <w:sz w:val="24"/>
    </w:rPr>
  </w:style>
  <w:style w:type="character" w:customStyle="1" w:styleId="Otsikko8Char">
    <w:name w:val="Otsikko 8 Char"/>
    <w:link w:val="Otsikko8"/>
    <w:uiPriority w:val="9"/>
    <w:semiHidden/>
    <w:rsid w:val="008F4F32"/>
    <w:rPr>
      <w:rFonts w:ascii="Cambria" w:eastAsia="Times New Roman" w:hAnsi="Cambria" w:cs="Times New Roman"/>
      <w:color w:val="404040"/>
      <w:sz w:val="20"/>
      <w:szCs w:val="20"/>
    </w:rPr>
  </w:style>
  <w:style w:type="character" w:customStyle="1" w:styleId="Otsikko9Char">
    <w:name w:val="Otsikko 9 Char"/>
    <w:link w:val="Otsikko9"/>
    <w:uiPriority w:val="9"/>
    <w:semiHidden/>
    <w:rsid w:val="008F4F32"/>
    <w:rPr>
      <w:rFonts w:ascii="Cambria" w:eastAsia="Times New Roman" w:hAnsi="Cambria" w:cs="Times New Roman"/>
      <w:i/>
      <w:iCs/>
      <w:color w:val="404040"/>
      <w:sz w:val="20"/>
      <w:szCs w:val="20"/>
    </w:rPr>
  </w:style>
  <w:style w:type="paragraph" w:styleId="Sisllysluettelonotsikko">
    <w:name w:val="TOC Heading"/>
    <w:basedOn w:val="Otsikko1"/>
    <w:next w:val="Normaali"/>
    <w:uiPriority w:val="39"/>
    <w:unhideWhenUsed/>
    <w:qFormat/>
    <w:rsid w:val="008F4F32"/>
    <w:pPr>
      <w:numPr>
        <w:numId w:val="0"/>
      </w:numPr>
      <w:spacing w:line="276" w:lineRule="auto"/>
      <w:outlineLvl w:val="9"/>
    </w:pPr>
    <w:rPr>
      <w:lang w:val="en-US"/>
    </w:rPr>
  </w:style>
  <w:style w:type="paragraph" w:styleId="Sisluet1">
    <w:name w:val="toc 1"/>
    <w:basedOn w:val="Normaali"/>
    <w:next w:val="Normaali"/>
    <w:autoRedefine/>
    <w:uiPriority w:val="39"/>
    <w:unhideWhenUsed/>
    <w:rsid w:val="008F4F32"/>
    <w:pPr>
      <w:spacing w:after="100"/>
    </w:pPr>
  </w:style>
  <w:style w:type="character" w:styleId="Hyperlinkki">
    <w:name w:val="Hyperlink"/>
    <w:uiPriority w:val="99"/>
    <w:unhideWhenUsed/>
    <w:rsid w:val="008F4F32"/>
    <w:rPr>
      <w:color w:val="0000FF"/>
      <w:u w:val="single"/>
    </w:rPr>
  </w:style>
  <w:style w:type="paragraph" w:styleId="Seliteteksti">
    <w:name w:val="Balloon Text"/>
    <w:basedOn w:val="Normaali"/>
    <w:link w:val="SelitetekstiChar"/>
    <w:uiPriority w:val="99"/>
    <w:semiHidden/>
    <w:unhideWhenUsed/>
    <w:rsid w:val="008F4F32"/>
    <w:rPr>
      <w:rFonts w:ascii="Tahoma" w:hAnsi="Tahoma" w:cs="Tahoma"/>
      <w:sz w:val="16"/>
      <w:szCs w:val="16"/>
    </w:rPr>
  </w:style>
  <w:style w:type="character" w:customStyle="1" w:styleId="SelitetekstiChar">
    <w:name w:val="Seliteteksti Char"/>
    <w:link w:val="Seliteteksti"/>
    <w:uiPriority w:val="99"/>
    <w:semiHidden/>
    <w:rsid w:val="008F4F32"/>
    <w:rPr>
      <w:rFonts w:ascii="Tahoma" w:hAnsi="Tahoma" w:cs="Tahoma"/>
      <w:sz w:val="16"/>
      <w:szCs w:val="16"/>
    </w:rPr>
  </w:style>
  <w:style w:type="paragraph" w:styleId="Sisluet2">
    <w:name w:val="toc 2"/>
    <w:basedOn w:val="Normaali"/>
    <w:next w:val="Normaali"/>
    <w:autoRedefine/>
    <w:uiPriority w:val="39"/>
    <w:unhideWhenUsed/>
    <w:rsid w:val="008F4F32"/>
    <w:pPr>
      <w:spacing w:after="100"/>
      <w:ind w:left="240"/>
    </w:pPr>
  </w:style>
  <w:style w:type="paragraph" w:styleId="Sisluet3">
    <w:name w:val="toc 3"/>
    <w:basedOn w:val="Normaali"/>
    <w:next w:val="Normaali"/>
    <w:autoRedefine/>
    <w:uiPriority w:val="39"/>
    <w:unhideWhenUsed/>
    <w:rsid w:val="003E1210"/>
    <w:pPr>
      <w:tabs>
        <w:tab w:val="left" w:pos="1320"/>
        <w:tab w:val="right" w:leader="dot" w:pos="9061"/>
      </w:tabs>
      <w:spacing w:after="100"/>
      <w:ind w:left="993"/>
    </w:pPr>
  </w:style>
  <w:style w:type="paragraph" w:styleId="Sisluet4">
    <w:name w:val="toc 4"/>
    <w:basedOn w:val="Normaali"/>
    <w:next w:val="Normaali"/>
    <w:autoRedefine/>
    <w:uiPriority w:val="39"/>
    <w:unhideWhenUsed/>
    <w:rsid w:val="00467221"/>
    <w:pPr>
      <w:spacing w:after="100"/>
      <w:ind w:left="720"/>
    </w:pPr>
  </w:style>
  <w:style w:type="paragraph" w:styleId="Sisluet5">
    <w:name w:val="toc 5"/>
    <w:basedOn w:val="Normaali"/>
    <w:next w:val="Normaali"/>
    <w:autoRedefine/>
    <w:uiPriority w:val="39"/>
    <w:unhideWhenUsed/>
    <w:rsid w:val="00467221"/>
    <w:pPr>
      <w:spacing w:after="100"/>
      <w:ind w:left="960"/>
    </w:pPr>
  </w:style>
  <w:style w:type="paragraph" w:styleId="Yltunniste">
    <w:name w:val="header"/>
    <w:basedOn w:val="Normaali"/>
    <w:link w:val="YltunnisteChar"/>
    <w:uiPriority w:val="99"/>
    <w:unhideWhenUsed/>
    <w:rsid w:val="00467221"/>
    <w:pPr>
      <w:tabs>
        <w:tab w:val="center" w:pos="4819"/>
        <w:tab w:val="right" w:pos="9638"/>
      </w:tabs>
    </w:pPr>
  </w:style>
  <w:style w:type="character" w:customStyle="1" w:styleId="YltunnisteChar">
    <w:name w:val="Ylätunniste Char"/>
    <w:link w:val="Yltunniste"/>
    <w:uiPriority w:val="99"/>
    <w:rsid w:val="00467221"/>
    <w:rPr>
      <w:rFonts w:ascii="Times New Roman" w:hAnsi="Times New Roman"/>
      <w:sz w:val="24"/>
    </w:rPr>
  </w:style>
  <w:style w:type="paragraph" w:styleId="Alatunniste">
    <w:name w:val="footer"/>
    <w:basedOn w:val="Normaali"/>
    <w:link w:val="AlatunnisteChar"/>
    <w:uiPriority w:val="99"/>
    <w:unhideWhenUsed/>
    <w:rsid w:val="00467221"/>
    <w:pPr>
      <w:tabs>
        <w:tab w:val="center" w:pos="4819"/>
        <w:tab w:val="right" w:pos="9638"/>
      </w:tabs>
    </w:pPr>
  </w:style>
  <w:style w:type="character" w:customStyle="1" w:styleId="AlatunnisteChar">
    <w:name w:val="Alatunniste Char"/>
    <w:link w:val="Alatunniste"/>
    <w:uiPriority w:val="99"/>
    <w:rsid w:val="00467221"/>
    <w:rPr>
      <w:rFonts w:ascii="Times New Roman" w:hAnsi="Times New Roman"/>
      <w:sz w:val="24"/>
    </w:rPr>
  </w:style>
  <w:style w:type="table" w:styleId="TaulukkoRuudukko">
    <w:name w:val="Table Grid"/>
    <w:basedOn w:val="Normaalitaulukko"/>
    <w:uiPriority w:val="59"/>
    <w:rsid w:val="000B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Normaalitaulukko"/>
    <w:uiPriority w:val="60"/>
    <w:rsid w:val="004E7C3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uvaotsikko">
    <w:name w:val="caption"/>
    <w:basedOn w:val="Normaali"/>
    <w:next w:val="Normaali"/>
    <w:uiPriority w:val="35"/>
    <w:unhideWhenUsed/>
    <w:qFormat/>
    <w:rsid w:val="004E7C35"/>
    <w:rPr>
      <w:b/>
      <w:bCs/>
      <w:sz w:val="20"/>
      <w:szCs w:val="20"/>
    </w:rPr>
  </w:style>
  <w:style w:type="paragraph" w:styleId="Luettelokappale">
    <w:name w:val="List Paragraph"/>
    <w:basedOn w:val="Normaali"/>
    <w:uiPriority w:val="34"/>
    <w:qFormat/>
    <w:rsid w:val="006D668B"/>
    <w:pPr>
      <w:ind w:left="720"/>
      <w:contextualSpacing/>
    </w:pPr>
  </w:style>
  <w:style w:type="paragraph" w:styleId="NormaaliWWW">
    <w:name w:val="Normal (Web)"/>
    <w:basedOn w:val="Normaali"/>
    <w:uiPriority w:val="99"/>
    <w:semiHidden/>
    <w:unhideWhenUsed/>
    <w:rsid w:val="007E036D"/>
    <w:pPr>
      <w:spacing w:before="100" w:beforeAutospacing="1" w:after="100" w:afterAutospacing="1" w:line="240" w:lineRule="auto"/>
      <w:jc w:val="left"/>
    </w:pPr>
    <w:rPr>
      <w:rFonts w:eastAsia="Times New Roman"/>
      <w:szCs w:val="24"/>
      <w:lang w:eastAsia="fi-FI"/>
    </w:rPr>
  </w:style>
  <w:style w:type="paragraph" w:customStyle="1" w:styleId="Grid">
    <w:name w:val="Grid"/>
    <w:basedOn w:val="Normaali"/>
    <w:rsid w:val="001331B6"/>
    <w:pPr>
      <w:spacing w:line="240" w:lineRule="auto"/>
      <w:jc w:val="left"/>
    </w:pPr>
    <w:rPr>
      <w:rFonts w:eastAsia="Times New Roman"/>
      <w:sz w:val="20"/>
      <w:szCs w:val="20"/>
      <w:lang w:val="en-US"/>
    </w:rPr>
  </w:style>
  <w:style w:type="paragraph" w:customStyle="1" w:styleId="Appendix">
    <w:name w:val="Appendix"/>
    <w:basedOn w:val="Otsikko1"/>
    <w:rsid w:val="009322DB"/>
    <w:pPr>
      <w:keepLines w:val="0"/>
      <w:numPr>
        <w:numId w:val="0"/>
      </w:numPr>
      <w:tabs>
        <w:tab w:val="left" w:pos="431"/>
      </w:tabs>
      <w:spacing w:before="240" w:after="60" w:line="240" w:lineRule="auto"/>
      <w:jc w:val="left"/>
    </w:pPr>
    <w:rPr>
      <w:rFonts w:ascii="Arial" w:hAnsi="Arial"/>
      <w:bCs w:val="0"/>
      <w:caps w:val="0"/>
      <w:kern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0464">
      <w:bodyDiv w:val="1"/>
      <w:marLeft w:val="0"/>
      <w:marRight w:val="0"/>
      <w:marTop w:val="0"/>
      <w:marBottom w:val="0"/>
      <w:divBdr>
        <w:top w:val="none" w:sz="0" w:space="0" w:color="auto"/>
        <w:left w:val="none" w:sz="0" w:space="0" w:color="auto"/>
        <w:bottom w:val="none" w:sz="0" w:space="0" w:color="auto"/>
        <w:right w:val="none" w:sz="0" w:space="0" w:color="auto"/>
      </w:divBdr>
    </w:div>
    <w:div w:id="114452055">
      <w:bodyDiv w:val="1"/>
      <w:marLeft w:val="0"/>
      <w:marRight w:val="0"/>
      <w:marTop w:val="0"/>
      <w:marBottom w:val="0"/>
      <w:divBdr>
        <w:top w:val="none" w:sz="0" w:space="0" w:color="auto"/>
        <w:left w:val="none" w:sz="0" w:space="0" w:color="auto"/>
        <w:bottom w:val="none" w:sz="0" w:space="0" w:color="auto"/>
        <w:right w:val="none" w:sz="0" w:space="0" w:color="auto"/>
      </w:divBdr>
    </w:div>
    <w:div w:id="156262958">
      <w:bodyDiv w:val="1"/>
      <w:marLeft w:val="0"/>
      <w:marRight w:val="0"/>
      <w:marTop w:val="0"/>
      <w:marBottom w:val="0"/>
      <w:divBdr>
        <w:top w:val="none" w:sz="0" w:space="0" w:color="auto"/>
        <w:left w:val="none" w:sz="0" w:space="0" w:color="auto"/>
        <w:bottom w:val="none" w:sz="0" w:space="0" w:color="auto"/>
        <w:right w:val="none" w:sz="0" w:space="0" w:color="auto"/>
      </w:divBdr>
    </w:div>
    <w:div w:id="291709791">
      <w:bodyDiv w:val="1"/>
      <w:marLeft w:val="0"/>
      <w:marRight w:val="0"/>
      <w:marTop w:val="0"/>
      <w:marBottom w:val="0"/>
      <w:divBdr>
        <w:top w:val="none" w:sz="0" w:space="0" w:color="auto"/>
        <w:left w:val="none" w:sz="0" w:space="0" w:color="auto"/>
        <w:bottom w:val="none" w:sz="0" w:space="0" w:color="auto"/>
        <w:right w:val="none" w:sz="0" w:space="0" w:color="auto"/>
      </w:divBdr>
    </w:div>
    <w:div w:id="484518793">
      <w:bodyDiv w:val="1"/>
      <w:marLeft w:val="0"/>
      <w:marRight w:val="0"/>
      <w:marTop w:val="0"/>
      <w:marBottom w:val="0"/>
      <w:divBdr>
        <w:top w:val="none" w:sz="0" w:space="0" w:color="auto"/>
        <w:left w:val="none" w:sz="0" w:space="0" w:color="auto"/>
        <w:bottom w:val="none" w:sz="0" w:space="0" w:color="auto"/>
        <w:right w:val="none" w:sz="0" w:space="0" w:color="auto"/>
      </w:divBdr>
    </w:div>
    <w:div w:id="541478981">
      <w:bodyDiv w:val="1"/>
      <w:marLeft w:val="0"/>
      <w:marRight w:val="0"/>
      <w:marTop w:val="0"/>
      <w:marBottom w:val="0"/>
      <w:divBdr>
        <w:top w:val="none" w:sz="0" w:space="0" w:color="auto"/>
        <w:left w:val="none" w:sz="0" w:space="0" w:color="auto"/>
        <w:bottom w:val="none" w:sz="0" w:space="0" w:color="auto"/>
        <w:right w:val="none" w:sz="0" w:space="0" w:color="auto"/>
      </w:divBdr>
    </w:div>
    <w:div w:id="559555643">
      <w:bodyDiv w:val="1"/>
      <w:marLeft w:val="0"/>
      <w:marRight w:val="0"/>
      <w:marTop w:val="0"/>
      <w:marBottom w:val="0"/>
      <w:divBdr>
        <w:top w:val="none" w:sz="0" w:space="0" w:color="auto"/>
        <w:left w:val="none" w:sz="0" w:space="0" w:color="auto"/>
        <w:bottom w:val="none" w:sz="0" w:space="0" w:color="auto"/>
        <w:right w:val="none" w:sz="0" w:space="0" w:color="auto"/>
      </w:divBdr>
      <w:divsChild>
        <w:div w:id="1077508372">
          <w:marLeft w:val="0"/>
          <w:marRight w:val="0"/>
          <w:marTop w:val="0"/>
          <w:marBottom w:val="0"/>
          <w:divBdr>
            <w:top w:val="none" w:sz="0" w:space="0" w:color="auto"/>
            <w:left w:val="none" w:sz="0" w:space="0" w:color="auto"/>
            <w:bottom w:val="none" w:sz="0" w:space="0" w:color="auto"/>
            <w:right w:val="none" w:sz="0" w:space="0" w:color="auto"/>
          </w:divBdr>
        </w:div>
      </w:divsChild>
    </w:div>
    <w:div w:id="637800678">
      <w:bodyDiv w:val="1"/>
      <w:marLeft w:val="0"/>
      <w:marRight w:val="0"/>
      <w:marTop w:val="0"/>
      <w:marBottom w:val="0"/>
      <w:divBdr>
        <w:top w:val="none" w:sz="0" w:space="0" w:color="auto"/>
        <w:left w:val="none" w:sz="0" w:space="0" w:color="auto"/>
        <w:bottom w:val="none" w:sz="0" w:space="0" w:color="auto"/>
        <w:right w:val="none" w:sz="0" w:space="0" w:color="auto"/>
      </w:divBdr>
    </w:div>
    <w:div w:id="66494113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99">
          <w:marLeft w:val="0"/>
          <w:marRight w:val="0"/>
          <w:marTop w:val="0"/>
          <w:marBottom w:val="0"/>
          <w:divBdr>
            <w:top w:val="none" w:sz="0" w:space="0" w:color="auto"/>
            <w:left w:val="none" w:sz="0" w:space="0" w:color="auto"/>
            <w:bottom w:val="none" w:sz="0" w:space="0" w:color="auto"/>
            <w:right w:val="none" w:sz="0" w:space="0" w:color="auto"/>
          </w:divBdr>
        </w:div>
      </w:divsChild>
    </w:div>
    <w:div w:id="818544733">
      <w:bodyDiv w:val="1"/>
      <w:marLeft w:val="0"/>
      <w:marRight w:val="0"/>
      <w:marTop w:val="0"/>
      <w:marBottom w:val="0"/>
      <w:divBdr>
        <w:top w:val="none" w:sz="0" w:space="0" w:color="auto"/>
        <w:left w:val="none" w:sz="0" w:space="0" w:color="auto"/>
        <w:bottom w:val="none" w:sz="0" w:space="0" w:color="auto"/>
        <w:right w:val="none" w:sz="0" w:space="0" w:color="auto"/>
      </w:divBdr>
      <w:divsChild>
        <w:div w:id="955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3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7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73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09616">
      <w:bodyDiv w:val="1"/>
      <w:marLeft w:val="0"/>
      <w:marRight w:val="0"/>
      <w:marTop w:val="0"/>
      <w:marBottom w:val="0"/>
      <w:divBdr>
        <w:top w:val="none" w:sz="0" w:space="0" w:color="auto"/>
        <w:left w:val="none" w:sz="0" w:space="0" w:color="auto"/>
        <w:bottom w:val="none" w:sz="0" w:space="0" w:color="auto"/>
        <w:right w:val="none" w:sz="0" w:space="0" w:color="auto"/>
      </w:divBdr>
    </w:div>
    <w:div w:id="867790565">
      <w:bodyDiv w:val="1"/>
      <w:marLeft w:val="0"/>
      <w:marRight w:val="0"/>
      <w:marTop w:val="0"/>
      <w:marBottom w:val="0"/>
      <w:divBdr>
        <w:top w:val="none" w:sz="0" w:space="0" w:color="auto"/>
        <w:left w:val="none" w:sz="0" w:space="0" w:color="auto"/>
        <w:bottom w:val="none" w:sz="0" w:space="0" w:color="auto"/>
        <w:right w:val="none" w:sz="0" w:space="0" w:color="auto"/>
      </w:divBdr>
    </w:div>
    <w:div w:id="909004528">
      <w:bodyDiv w:val="1"/>
      <w:marLeft w:val="0"/>
      <w:marRight w:val="0"/>
      <w:marTop w:val="0"/>
      <w:marBottom w:val="0"/>
      <w:divBdr>
        <w:top w:val="none" w:sz="0" w:space="0" w:color="auto"/>
        <w:left w:val="none" w:sz="0" w:space="0" w:color="auto"/>
        <w:bottom w:val="none" w:sz="0" w:space="0" w:color="auto"/>
        <w:right w:val="none" w:sz="0" w:space="0" w:color="auto"/>
      </w:divBdr>
    </w:div>
    <w:div w:id="914362053">
      <w:bodyDiv w:val="1"/>
      <w:marLeft w:val="0"/>
      <w:marRight w:val="0"/>
      <w:marTop w:val="0"/>
      <w:marBottom w:val="0"/>
      <w:divBdr>
        <w:top w:val="none" w:sz="0" w:space="0" w:color="auto"/>
        <w:left w:val="none" w:sz="0" w:space="0" w:color="auto"/>
        <w:bottom w:val="none" w:sz="0" w:space="0" w:color="auto"/>
        <w:right w:val="none" w:sz="0" w:space="0" w:color="auto"/>
      </w:divBdr>
    </w:div>
    <w:div w:id="946740057">
      <w:bodyDiv w:val="1"/>
      <w:marLeft w:val="0"/>
      <w:marRight w:val="0"/>
      <w:marTop w:val="0"/>
      <w:marBottom w:val="0"/>
      <w:divBdr>
        <w:top w:val="none" w:sz="0" w:space="0" w:color="auto"/>
        <w:left w:val="none" w:sz="0" w:space="0" w:color="auto"/>
        <w:bottom w:val="none" w:sz="0" w:space="0" w:color="auto"/>
        <w:right w:val="none" w:sz="0" w:space="0" w:color="auto"/>
      </w:divBdr>
    </w:div>
    <w:div w:id="965507346">
      <w:bodyDiv w:val="1"/>
      <w:marLeft w:val="0"/>
      <w:marRight w:val="0"/>
      <w:marTop w:val="0"/>
      <w:marBottom w:val="0"/>
      <w:divBdr>
        <w:top w:val="none" w:sz="0" w:space="0" w:color="auto"/>
        <w:left w:val="none" w:sz="0" w:space="0" w:color="auto"/>
        <w:bottom w:val="none" w:sz="0" w:space="0" w:color="auto"/>
        <w:right w:val="none" w:sz="0" w:space="0" w:color="auto"/>
      </w:divBdr>
      <w:divsChild>
        <w:div w:id="328408061">
          <w:marLeft w:val="0"/>
          <w:marRight w:val="0"/>
          <w:marTop w:val="0"/>
          <w:marBottom w:val="0"/>
          <w:divBdr>
            <w:top w:val="none" w:sz="0" w:space="0" w:color="auto"/>
            <w:left w:val="none" w:sz="0" w:space="0" w:color="auto"/>
            <w:bottom w:val="none" w:sz="0" w:space="0" w:color="auto"/>
            <w:right w:val="none" w:sz="0" w:space="0" w:color="auto"/>
          </w:divBdr>
        </w:div>
      </w:divsChild>
    </w:div>
    <w:div w:id="1032075147">
      <w:bodyDiv w:val="1"/>
      <w:marLeft w:val="0"/>
      <w:marRight w:val="0"/>
      <w:marTop w:val="0"/>
      <w:marBottom w:val="0"/>
      <w:divBdr>
        <w:top w:val="none" w:sz="0" w:space="0" w:color="auto"/>
        <w:left w:val="none" w:sz="0" w:space="0" w:color="auto"/>
        <w:bottom w:val="none" w:sz="0" w:space="0" w:color="auto"/>
        <w:right w:val="none" w:sz="0" w:space="0" w:color="auto"/>
      </w:divBdr>
    </w:div>
    <w:div w:id="1049691945">
      <w:bodyDiv w:val="1"/>
      <w:marLeft w:val="0"/>
      <w:marRight w:val="0"/>
      <w:marTop w:val="0"/>
      <w:marBottom w:val="0"/>
      <w:divBdr>
        <w:top w:val="none" w:sz="0" w:space="0" w:color="auto"/>
        <w:left w:val="none" w:sz="0" w:space="0" w:color="auto"/>
        <w:bottom w:val="none" w:sz="0" w:space="0" w:color="auto"/>
        <w:right w:val="none" w:sz="0" w:space="0" w:color="auto"/>
      </w:divBdr>
    </w:div>
    <w:div w:id="1073040460">
      <w:bodyDiv w:val="1"/>
      <w:marLeft w:val="0"/>
      <w:marRight w:val="0"/>
      <w:marTop w:val="0"/>
      <w:marBottom w:val="0"/>
      <w:divBdr>
        <w:top w:val="none" w:sz="0" w:space="0" w:color="auto"/>
        <w:left w:val="none" w:sz="0" w:space="0" w:color="auto"/>
        <w:bottom w:val="none" w:sz="0" w:space="0" w:color="auto"/>
        <w:right w:val="none" w:sz="0" w:space="0" w:color="auto"/>
      </w:divBdr>
    </w:div>
    <w:div w:id="1226142738">
      <w:bodyDiv w:val="1"/>
      <w:marLeft w:val="0"/>
      <w:marRight w:val="0"/>
      <w:marTop w:val="0"/>
      <w:marBottom w:val="0"/>
      <w:divBdr>
        <w:top w:val="none" w:sz="0" w:space="0" w:color="auto"/>
        <w:left w:val="none" w:sz="0" w:space="0" w:color="auto"/>
        <w:bottom w:val="none" w:sz="0" w:space="0" w:color="auto"/>
        <w:right w:val="none" w:sz="0" w:space="0" w:color="auto"/>
      </w:divBdr>
    </w:div>
    <w:div w:id="1307079601">
      <w:bodyDiv w:val="1"/>
      <w:marLeft w:val="0"/>
      <w:marRight w:val="0"/>
      <w:marTop w:val="0"/>
      <w:marBottom w:val="0"/>
      <w:divBdr>
        <w:top w:val="none" w:sz="0" w:space="0" w:color="auto"/>
        <w:left w:val="none" w:sz="0" w:space="0" w:color="auto"/>
        <w:bottom w:val="none" w:sz="0" w:space="0" w:color="auto"/>
        <w:right w:val="none" w:sz="0" w:space="0" w:color="auto"/>
      </w:divBdr>
    </w:div>
    <w:div w:id="1366442218">
      <w:bodyDiv w:val="1"/>
      <w:marLeft w:val="0"/>
      <w:marRight w:val="0"/>
      <w:marTop w:val="0"/>
      <w:marBottom w:val="0"/>
      <w:divBdr>
        <w:top w:val="none" w:sz="0" w:space="0" w:color="auto"/>
        <w:left w:val="none" w:sz="0" w:space="0" w:color="auto"/>
        <w:bottom w:val="none" w:sz="0" w:space="0" w:color="auto"/>
        <w:right w:val="none" w:sz="0" w:space="0" w:color="auto"/>
      </w:divBdr>
    </w:div>
    <w:div w:id="143084925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7">
          <w:marLeft w:val="0"/>
          <w:marRight w:val="0"/>
          <w:marTop w:val="0"/>
          <w:marBottom w:val="0"/>
          <w:divBdr>
            <w:top w:val="none" w:sz="0" w:space="0" w:color="auto"/>
            <w:left w:val="none" w:sz="0" w:space="0" w:color="auto"/>
            <w:bottom w:val="none" w:sz="0" w:space="0" w:color="auto"/>
            <w:right w:val="none" w:sz="0" w:space="0" w:color="auto"/>
          </w:divBdr>
        </w:div>
      </w:divsChild>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sChild>
        <w:div w:id="557403180">
          <w:marLeft w:val="0"/>
          <w:marRight w:val="0"/>
          <w:marTop w:val="0"/>
          <w:marBottom w:val="0"/>
          <w:divBdr>
            <w:top w:val="none" w:sz="0" w:space="0" w:color="auto"/>
            <w:left w:val="none" w:sz="0" w:space="0" w:color="auto"/>
            <w:bottom w:val="none" w:sz="0" w:space="0" w:color="auto"/>
            <w:right w:val="none" w:sz="0" w:space="0" w:color="auto"/>
          </w:divBdr>
        </w:div>
      </w:divsChild>
    </w:div>
    <w:div w:id="1644654690">
      <w:bodyDiv w:val="1"/>
      <w:marLeft w:val="0"/>
      <w:marRight w:val="0"/>
      <w:marTop w:val="0"/>
      <w:marBottom w:val="0"/>
      <w:divBdr>
        <w:top w:val="none" w:sz="0" w:space="0" w:color="auto"/>
        <w:left w:val="none" w:sz="0" w:space="0" w:color="auto"/>
        <w:bottom w:val="none" w:sz="0" w:space="0" w:color="auto"/>
        <w:right w:val="none" w:sz="0" w:space="0" w:color="auto"/>
      </w:divBdr>
    </w:div>
    <w:div w:id="1652754820">
      <w:bodyDiv w:val="1"/>
      <w:marLeft w:val="0"/>
      <w:marRight w:val="0"/>
      <w:marTop w:val="0"/>
      <w:marBottom w:val="0"/>
      <w:divBdr>
        <w:top w:val="none" w:sz="0" w:space="0" w:color="auto"/>
        <w:left w:val="none" w:sz="0" w:space="0" w:color="auto"/>
        <w:bottom w:val="none" w:sz="0" w:space="0" w:color="auto"/>
        <w:right w:val="none" w:sz="0" w:space="0" w:color="auto"/>
      </w:divBdr>
    </w:div>
    <w:div w:id="1653868132">
      <w:bodyDiv w:val="1"/>
      <w:marLeft w:val="0"/>
      <w:marRight w:val="0"/>
      <w:marTop w:val="0"/>
      <w:marBottom w:val="0"/>
      <w:divBdr>
        <w:top w:val="none" w:sz="0" w:space="0" w:color="auto"/>
        <w:left w:val="none" w:sz="0" w:space="0" w:color="auto"/>
        <w:bottom w:val="none" w:sz="0" w:space="0" w:color="auto"/>
        <w:right w:val="none" w:sz="0" w:space="0" w:color="auto"/>
      </w:divBdr>
      <w:divsChild>
        <w:div w:id="1145045238">
          <w:marLeft w:val="0"/>
          <w:marRight w:val="0"/>
          <w:marTop w:val="0"/>
          <w:marBottom w:val="0"/>
          <w:divBdr>
            <w:top w:val="none" w:sz="0" w:space="0" w:color="auto"/>
            <w:left w:val="none" w:sz="0" w:space="0" w:color="auto"/>
            <w:bottom w:val="none" w:sz="0" w:space="0" w:color="auto"/>
            <w:right w:val="none" w:sz="0" w:space="0" w:color="auto"/>
          </w:divBdr>
        </w:div>
      </w:divsChild>
    </w:div>
    <w:div w:id="1695380771">
      <w:bodyDiv w:val="1"/>
      <w:marLeft w:val="0"/>
      <w:marRight w:val="0"/>
      <w:marTop w:val="0"/>
      <w:marBottom w:val="0"/>
      <w:divBdr>
        <w:top w:val="none" w:sz="0" w:space="0" w:color="auto"/>
        <w:left w:val="none" w:sz="0" w:space="0" w:color="auto"/>
        <w:bottom w:val="none" w:sz="0" w:space="0" w:color="auto"/>
        <w:right w:val="none" w:sz="0" w:space="0" w:color="auto"/>
      </w:divBdr>
    </w:div>
    <w:div w:id="1720284641">
      <w:bodyDiv w:val="1"/>
      <w:marLeft w:val="0"/>
      <w:marRight w:val="0"/>
      <w:marTop w:val="0"/>
      <w:marBottom w:val="0"/>
      <w:divBdr>
        <w:top w:val="none" w:sz="0" w:space="0" w:color="auto"/>
        <w:left w:val="none" w:sz="0" w:space="0" w:color="auto"/>
        <w:bottom w:val="none" w:sz="0" w:space="0" w:color="auto"/>
        <w:right w:val="none" w:sz="0" w:space="0" w:color="auto"/>
      </w:divBdr>
    </w:div>
    <w:div w:id="1747721702">
      <w:bodyDiv w:val="1"/>
      <w:marLeft w:val="0"/>
      <w:marRight w:val="0"/>
      <w:marTop w:val="0"/>
      <w:marBottom w:val="0"/>
      <w:divBdr>
        <w:top w:val="none" w:sz="0" w:space="0" w:color="auto"/>
        <w:left w:val="none" w:sz="0" w:space="0" w:color="auto"/>
        <w:bottom w:val="none" w:sz="0" w:space="0" w:color="auto"/>
        <w:right w:val="none" w:sz="0" w:space="0" w:color="auto"/>
      </w:divBdr>
    </w:div>
    <w:div w:id="1754469101">
      <w:bodyDiv w:val="1"/>
      <w:marLeft w:val="0"/>
      <w:marRight w:val="0"/>
      <w:marTop w:val="0"/>
      <w:marBottom w:val="0"/>
      <w:divBdr>
        <w:top w:val="none" w:sz="0" w:space="0" w:color="auto"/>
        <w:left w:val="none" w:sz="0" w:space="0" w:color="auto"/>
        <w:bottom w:val="none" w:sz="0" w:space="0" w:color="auto"/>
        <w:right w:val="none" w:sz="0" w:space="0" w:color="auto"/>
      </w:divBdr>
    </w:div>
    <w:div w:id="1804276873">
      <w:bodyDiv w:val="1"/>
      <w:marLeft w:val="0"/>
      <w:marRight w:val="0"/>
      <w:marTop w:val="0"/>
      <w:marBottom w:val="0"/>
      <w:divBdr>
        <w:top w:val="none" w:sz="0" w:space="0" w:color="auto"/>
        <w:left w:val="none" w:sz="0" w:space="0" w:color="auto"/>
        <w:bottom w:val="none" w:sz="0" w:space="0" w:color="auto"/>
        <w:right w:val="none" w:sz="0" w:space="0" w:color="auto"/>
      </w:divBdr>
    </w:div>
    <w:div w:id="1882398760">
      <w:bodyDiv w:val="1"/>
      <w:marLeft w:val="0"/>
      <w:marRight w:val="0"/>
      <w:marTop w:val="0"/>
      <w:marBottom w:val="0"/>
      <w:divBdr>
        <w:top w:val="none" w:sz="0" w:space="0" w:color="auto"/>
        <w:left w:val="none" w:sz="0" w:space="0" w:color="auto"/>
        <w:bottom w:val="none" w:sz="0" w:space="0" w:color="auto"/>
        <w:right w:val="none" w:sz="0" w:space="0" w:color="auto"/>
      </w:divBdr>
    </w:div>
    <w:div w:id="1899129031">
      <w:bodyDiv w:val="1"/>
      <w:marLeft w:val="0"/>
      <w:marRight w:val="0"/>
      <w:marTop w:val="0"/>
      <w:marBottom w:val="0"/>
      <w:divBdr>
        <w:top w:val="none" w:sz="0" w:space="0" w:color="auto"/>
        <w:left w:val="none" w:sz="0" w:space="0" w:color="auto"/>
        <w:bottom w:val="none" w:sz="0" w:space="0" w:color="auto"/>
        <w:right w:val="none" w:sz="0" w:space="0" w:color="auto"/>
      </w:divBdr>
    </w:div>
    <w:div w:id="1981879021">
      <w:bodyDiv w:val="1"/>
      <w:marLeft w:val="0"/>
      <w:marRight w:val="0"/>
      <w:marTop w:val="0"/>
      <w:marBottom w:val="0"/>
      <w:divBdr>
        <w:top w:val="none" w:sz="0" w:space="0" w:color="auto"/>
        <w:left w:val="none" w:sz="0" w:space="0" w:color="auto"/>
        <w:bottom w:val="none" w:sz="0" w:space="0" w:color="auto"/>
        <w:right w:val="none" w:sz="0" w:space="0" w:color="auto"/>
      </w:divBdr>
      <w:divsChild>
        <w:div w:id="551305514">
          <w:marLeft w:val="0"/>
          <w:marRight w:val="0"/>
          <w:marTop w:val="0"/>
          <w:marBottom w:val="0"/>
          <w:divBdr>
            <w:top w:val="none" w:sz="0" w:space="0" w:color="auto"/>
            <w:left w:val="none" w:sz="0" w:space="0" w:color="auto"/>
            <w:bottom w:val="none" w:sz="0" w:space="0" w:color="auto"/>
            <w:right w:val="none" w:sz="0" w:space="0" w:color="auto"/>
          </w:divBdr>
        </w:div>
      </w:divsChild>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1992631426">
      <w:bodyDiv w:val="1"/>
      <w:marLeft w:val="0"/>
      <w:marRight w:val="0"/>
      <w:marTop w:val="0"/>
      <w:marBottom w:val="0"/>
      <w:divBdr>
        <w:top w:val="none" w:sz="0" w:space="0" w:color="auto"/>
        <w:left w:val="none" w:sz="0" w:space="0" w:color="auto"/>
        <w:bottom w:val="none" w:sz="0" w:space="0" w:color="auto"/>
        <w:right w:val="none" w:sz="0" w:space="0" w:color="auto"/>
      </w:divBdr>
    </w:div>
    <w:div w:id="2000185786">
      <w:bodyDiv w:val="1"/>
      <w:marLeft w:val="0"/>
      <w:marRight w:val="0"/>
      <w:marTop w:val="0"/>
      <w:marBottom w:val="0"/>
      <w:divBdr>
        <w:top w:val="none" w:sz="0" w:space="0" w:color="auto"/>
        <w:left w:val="none" w:sz="0" w:space="0" w:color="auto"/>
        <w:bottom w:val="none" w:sz="0" w:space="0" w:color="auto"/>
        <w:right w:val="none" w:sz="0" w:space="0" w:color="auto"/>
      </w:divBdr>
    </w:div>
    <w:div w:id="20870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kasuri\AppData\Local\Temp\Vaatimusm&#228;&#228;rittelydokumenttipohja_1901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CA337-3CD5-7B42-B4F2-A20CF067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C:\Users\jukasuri\AppData\Local\Temp\Vaatimusmäärittelydokumenttipohja_19012019.dotx</Template>
  <TotalTime>53</TotalTime>
  <Pages>9</Pages>
  <Words>778</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LTY</Company>
  <LinksUpToDate>false</LinksUpToDate>
  <CharactersWithSpaces>7074</CharactersWithSpaces>
  <SharedDoc>false</SharedDoc>
  <HLinks>
    <vt:vector size="24" baseType="variant">
      <vt:variant>
        <vt:i4>1441842</vt:i4>
      </vt:variant>
      <vt:variant>
        <vt:i4>20</vt:i4>
      </vt:variant>
      <vt:variant>
        <vt:i4>0</vt:i4>
      </vt:variant>
      <vt:variant>
        <vt:i4>5</vt:i4>
      </vt:variant>
      <vt:variant>
        <vt:lpwstr/>
      </vt:variant>
      <vt:variant>
        <vt:lpwstr>_Toc332973480</vt:lpwstr>
      </vt:variant>
      <vt:variant>
        <vt:i4>1638450</vt:i4>
      </vt:variant>
      <vt:variant>
        <vt:i4>14</vt:i4>
      </vt:variant>
      <vt:variant>
        <vt:i4>0</vt:i4>
      </vt:variant>
      <vt:variant>
        <vt:i4>5</vt:i4>
      </vt:variant>
      <vt:variant>
        <vt:lpwstr/>
      </vt:variant>
      <vt:variant>
        <vt:lpwstr>_Toc332973479</vt:lpwstr>
      </vt:variant>
      <vt:variant>
        <vt:i4>1638450</vt:i4>
      </vt:variant>
      <vt:variant>
        <vt:i4>8</vt:i4>
      </vt:variant>
      <vt:variant>
        <vt:i4>0</vt:i4>
      </vt:variant>
      <vt:variant>
        <vt:i4>5</vt:i4>
      </vt:variant>
      <vt:variant>
        <vt:lpwstr/>
      </vt:variant>
      <vt:variant>
        <vt:lpwstr>_Toc332973478</vt:lpwstr>
      </vt:variant>
      <vt:variant>
        <vt:i4>1638450</vt:i4>
      </vt:variant>
      <vt:variant>
        <vt:i4>2</vt:i4>
      </vt:variant>
      <vt:variant>
        <vt:i4>0</vt:i4>
      </vt:variant>
      <vt:variant>
        <vt:i4>5</vt:i4>
      </vt:variant>
      <vt:variant>
        <vt:lpwstr/>
      </vt:variant>
      <vt:variant>
        <vt:lpwstr>_Toc332973477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Kasurinen</dc:creator>
  <cp:keywords/>
  <dc:description/>
  <cp:lastModifiedBy>Daniel Tuukkanen</cp:lastModifiedBy>
  <cp:revision>3</cp:revision>
  <cp:lastPrinted>2018-10-19T19:56:00Z</cp:lastPrinted>
  <dcterms:created xsi:type="dcterms:W3CDTF">2022-09-15T07:33:00Z</dcterms:created>
  <dcterms:modified xsi:type="dcterms:W3CDTF">2022-10-14T11:38:00Z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1768485177</vt:i4>
  </property>
  <property fmtid="{D5CDD505-2E9C-101B-9397-08002B2CF9AE}" pid="3" name="_NewReviewCycle">
    <vt:lpwstr/>
  </property>
  <property fmtid="{D5CDD505-2E9C-101B-9397-08002B2CF9AE}" pid="4" name="_EmailSubject">
    <vt:lpwstr>Kommentit ja päivitetty template</vt:lpwstr>
  </property>
  <property fmtid="{D5CDD505-2E9C-101B-9397-08002B2CF9AE}" pid="5" name="_AuthorEmail">
    <vt:lpwstr>Tiina.Puolakka@lut.fi</vt:lpwstr>
  </property>
  <property fmtid="{D5CDD505-2E9C-101B-9397-08002B2CF9AE}" pid="6" name="_AuthorEmailDisplayName">
    <vt:lpwstr>Tiina Puolakka</vt:lpwstr>
  </property>
  <property fmtid="{D5CDD505-2E9C-101B-9397-08002B2CF9AE}" pid="7" name="_PreviousAdHocReviewCycleID">
    <vt:i4>1321993836</vt:i4>
  </property>
  <property fmtid="{D5CDD505-2E9C-101B-9397-08002B2CF9AE}" pid="8" name="_ReviewingToolsShownOnce">
    <vt:lpwstr/>
  </property>
</Properties>
</file>